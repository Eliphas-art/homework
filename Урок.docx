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0684" w14:textId="77777777" w:rsidR="00A36DAF" w:rsidRPr="00B52CB5" w:rsidRDefault="00A36DAF" w:rsidP="00A36DAF">
      <w:pPr>
        <w:pStyle w:val="ac"/>
        <w:rPr>
          <w:lang w:val="ru-RU"/>
        </w:rPr>
      </w:pPr>
      <w:r w:rsidRPr="00B52CB5">
        <w:rPr>
          <w:rFonts w:ascii="Arial" w:hAnsi="Arial" w:cs="Arial"/>
          <w:noProof/>
          <w:color w:val="695D46"/>
          <w:bdr w:val="none" w:sz="0" w:space="0" w:color="auto" w:frame="1"/>
          <w:lang w:val="ru-RU"/>
        </w:rPr>
        <w:drawing>
          <wp:inline distT="0" distB="0" distL="0" distR="0" wp14:anchorId="22E44EC4" wp14:editId="2BAE74AB">
            <wp:extent cx="5915660" cy="79375"/>
            <wp:effectExtent l="0" t="0" r="8890" b="0"/>
            <wp:docPr id="2" name="Рисунок 2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AE26" w14:textId="77777777" w:rsidR="00A36DAF" w:rsidRPr="00B52CB5" w:rsidRDefault="00A36DAF" w:rsidP="00A36DAF">
      <w:pPr>
        <w:pStyle w:val="ac"/>
        <w:rPr>
          <w:lang w:val="ru-RU"/>
        </w:rPr>
      </w:pPr>
      <w:r w:rsidRPr="00B52CB5">
        <w:rPr>
          <w:noProof/>
          <w:lang w:val="ru-RU"/>
        </w:rPr>
        <w:drawing>
          <wp:inline distT="0" distB="0" distL="0" distR="0" wp14:anchorId="5EBE9830" wp14:editId="50E161FF">
            <wp:extent cx="5915660" cy="3943985"/>
            <wp:effectExtent l="0" t="0" r="8890" b="0"/>
            <wp:docPr id="1" name="Рисунок 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CB5">
        <w:rPr>
          <w:lang w:val="ru-RU"/>
        </w:rPr>
        <w:t xml:space="preserve"> </w:t>
      </w:r>
    </w:p>
    <w:p w14:paraId="0514CA7D" w14:textId="77777777" w:rsidR="00A36DAF" w:rsidRPr="00B52CB5" w:rsidRDefault="00A36DAF" w:rsidP="00816253">
      <w:pPr>
        <w:ind w:firstLine="0"/>
        <w:rPr>
          <w:b/>
          <w:bCs/>
          <w:lang w:eastAsia="uk-UA"/>
        </w:rPr>
      </w:pPr>
    </w:p>
    <w:p w14:paraId="09A8D95B" w14:textId="77777777" w:rsidR="00A36DAF" w:rsidRPr="00B52CB5" w:rsidRDefault="00A36DAF" w:rsidP="00A36DAF">
      <w:pPr>
        <w:jc w:val="center"/>
        <w:rPr>
          <w:b/>
          <w:bCs/>
          <w:lang w:eastAsia="uk-UA"/>
        </w:rPr>
      </w:pPr>
    </w:p>
    <w:p w14:paraId="2DA73786" w14:textId="77777777" w:rsidR="00A36DAF" w:rsidRPr="00B52CB5" w:rsidRDefault="00EC4F12" w:rsidP="00A36DAF">
      <w:pPr>
        <w:pStyle w:val="ac"/>
        <w:rPr>
          <w:b w:val="0"/>
          <w:lang w:val="ru-RU"/>
        </w:rPr>
      </w:pPr>
      <w:r w:rsidRPr="00B52CB5">
        <w:rPr>
          <w:b w:val="0"/>
          <w:lang w:val="ru-RU"/>
        </w:rPr>
        <w:t>Урок 1</w:t>
      </w:r>
    </w:p>
    <w:p w14:paraId="0309E3C1" w14:textId="77777777" w:rsidR="00A36DAF" w:rsidRPr="00B52CB5" w:rsidRDefault="00A36DAF" w:rsidP="00A36DAF">
      <w:pPr>
        <w:rPr>
          <w:lang w:eastAsia="uk-UA"/>
        </w:rPr>
      </w:pPr>
    </w:p>
    <w:p w14:paraId="2D730EF3" w14:textId="77777777" w:rsidR="00A36DAF" w:rsidRPr="00B52CB5" w:rsidRDefault="00A36DAF" w:rsidP="00A36DAF">
      <w:pPr>
        <w:rPr>
          <w:lang w:eastAsia="uk-UA"/>
        </w:rPr>
      </w:pPr>
    </w:p>
    <w:p w14:paraId="32113DB9" w14:textId="77777777" w:rsidR="00A36DAF" w:rsidRPr="00B52CB5" w:rsidRDefault="00A36DAF" w:rsidP="00816253">
      <w:pPr>
        <w:ind w:firstLine="0"/>
        <w:rPr>
          <w:lang w:eastAsia="uk-UA"/>
        </w:rPr>
      </w:pPr>
    </w:p>
    <w:p w14:paraId="5A79AA96" w14:textId="77777777" w:rsidR="00A36DAF" w:rsidRPr="00B52CB5" w:rsidRDefault="00A36DAF" w:rsidP="00A36DAF">
      <w:pPr>
        <w:rPr>
          <w:lang w:eastAsia="uk-UA"/>
        </w:rPr>
      </w:pPr>
    </w:p>
    <w:p w14:paraId="0892282B" w14:textId="77777777" w:rsidR="00A36DAF" w:rsidRPr="00B52CB5" w:rsidRDefault="00A36DAF" w:rsidP="00A36DAF">
      <w:pPr>
        <w:rPr>
          <w:lang w:eastAsia="uk-UA"/>
        </w:rPr>
      </w:pPr>
    </w:p>
    <w:p w14:paraId="6A1BADC5" w14:textId="77777777" w:rsidR="00A36DAF" w:rsidRPr="00B52CB5" w:rsidRDefault="00A36DAF" w:rsidP="00A36DAF">
      <w:pPr>
        <w:jc w:val="both"/>
        <w:rPr>
          <w:lang w:eastAsia="uk-UA"/>
        </w:rPr>
      </w:pPr>
      <w:r w:rsidRPr="00B52CB5">
        <w:rPr>
          <w:lang w:eastAsia="uk-UA"/>
        </w:rPr>
        <w:t xml:space="preserve">Автор </w:t>
      </w:r>
      <w:r w:rsidRPr="00B52CB5">
        <w:rPr>
          <w:lang w:eastAsia="uk-UA"/>
        </w:rPr>
        <w:tab/>
      </w:r>
      <w:r w:rsidRPr="00B52CB5">
        <w:rPr>
          <w:lang w:eastAsia="uk-UA"/>
        </w:rPr>
        <w:tab/>
      </w:r>
      <w:r w:rsidRPr="00B52CB5">
        <w:rPr>
          <w:lang w:eastAsia="uk-UA"/>
        </w:rPr>
        <w:tab/>
      </w:r>
      <w:r w:rsidRPr="00B52CB5">
        <w:rPr>
          <w:lang w:eastAsia="uk-UA"/>
        </w:rPr>
        <w:tab/>
      </w:r>
      <w:r w:rsidRPr="00B52CB5">
        <w:rPr>
          <w:lang w:eastAsia="uk-UA"/>
        </w:rPr>
        <w:tab/>
      </w:r>
      <w:r w:rsidRPr="00B52CB5">
        <w:rPr>
          <w:lang w:eastAsia="uk-UA"/>
        </w:rPr>
        <w:tab/>
      </w:r>
      <w:r w:rsidRPr="00B52CB5">
        <w:rPr>
          <w:lang w:eastAsia="uk-UA"/>
        </w:rPr>
        <w:tab/>
      </w:r>
      <w:r w:rsidRPr="00B52CB5">
        <w:rPr>
          <w:lang w:eastAsia="uk-UA"/>
        </w:rPr>
        <w:tab/>
        <w:t>Сергей Никитченко</w:t>
      </w:r>
    </w:p>
    <w:p w14:paraId="42E64897" w14:textId="77777777" w:rsidR="00A36DAF" w:rsidRPr="00B52CB5" w:rsidRDefault="00F36129" w:rsidP="00A36DAF">
      <w:pPr>
        <w:jc w:val="both"/>
        <w:rPr>
          <w:lang w:eastAsia="uk-UA"/>
        </w:rPr>
      </w:pPr>
      <w:r w:rsidRPr="00B52CB5">
        <w:rPr>
          <w:lang w:eastAsia="uk-UA"/>
        </w:rPr>
        <w:t>Ученик</w:t>
      </w:r>
      <w:r w:rsidR="00A36DAF" w:rsidRPr="00B52CB5">
        <w:rPr>
          <w:lang w:eastAsia="uk-UA"/>
        </w:rPr>
        <w:t xml:space="preserve"> </w:t>
      </w:r>
      <w:r w:rsidR="00A36DAF" w:rsidRPr="00B52CB5">
        <w:rPr>
          <w:lang w:eastAsia="uk-UA"/>
        </w:rPr>
        <w:tab/>
      </w:r>
      <w:r w:rsidR="00A36DAF" w:rsidRPr="00B52CB5">
        <w:rPr>
          <w:lang w:eastAsia="uk-UA"/>
        </w:rPr>
        <w:tab/>
      </w:r>
      <w:r w:rsidR="00A36DAF" w:rsidRPr="00B52CB5">
        <w:rPr>
          <w:lang w:eastAsia="uk-UA"/>
        </w:rPr>
        <w:tab/>
      </w:r>
      <w:r w:rsidR="00A36DAF" w:rsidRPr="00B52CB5">
        <w:rPr>
          <w:lang w:eastAsia="uk-UA"/>
        </w:rPr>
        <w:tab/>
      </w:r>
      <w:r w:rsidR="00A36DAF" w:rsidRPr="00B52CB5">
        <w:rPr>
          <w:lang w:eastAsia="uk-UA"/>
        </w:rPr>
        <w:tab/>
      </w:r>
      <w:r w:rsidR="00A36DAF" w:rsidRPr="00B52CB5">
        <w:rPr>
          <w:lang w:eastAsia="uk-UA"/>
        </w:rPr>
        <w:tab/>
      </w:r>
      <w:r w:rsidR="00A36DAF" w:rsidRPr="00B52CB5">
        <w:rPr>
          <w:lang w:eastAsia="uk-UA"/>
        </w:rPr>
        <w:tab/>
      </w:r>
      <w:r w:rsidR="00CB6DCD" w:rsidRPr="00B52CB5">
        <w:rPr>
          <w:lang w:eastAsia="uk-UA"/>
        </w:rPr>
        <w:tab/>
      </w:r>
      <w:r w:rsidR="00361860" w:rsidRPr="00B52CB5">
        <w:rPr>
          <w:lang w:eastAsia="uk-UA"/>
        </w:rPr>
        <w:t>Андрей</w:t>
      </w:r>
    </w:p>
    <w:p w14:paraId="177BA386" w14:textId="77777777" w:rsidR="00A36DAF" w:rsidRPr="00B52CB5" w:rsidRDefault="00A36DAF" w:rsidP="00A36DAF">
      <w:pPr>
        <w:jc w:val="both"/>
        <w:rPr>
          <w:lang w:eastAsia="uk-UA"/>
        </w:rPr>
      </w:pPr>
    </w:p>
    <w:p w14:paraId="7D3CF6E9" w14:textId="77777777" w:rsidR="00DD74BA" w:rsidRPr="00B52CB5" w:rsidRDefault="00011C85" w:rsidP="00DD74BA">
      <w:pPr>
        <w:pStyle w:val="1"/>
        <w:rPr>
          <w:lang w:val="ru-RU"/>
        </w:rPr>
      </w:pPr>
      <w:bookmarkStart w:id="0" w:name="_Toc39737111"/>
      <w:r w:rsidRPr="00B52CB5">
        <w:rPr>
          <w:lang w:val="ru-RU"/>
        </w:rPr>
        <w:lastRenderedPageBreak/>
        <w:t>Введение</w:t>
      </w:r>
      <w:bookmarkEnd w:id="0"/>
    </w:p>
    <w:p w14:paraId="26D9416E" w14:textId="77777777" w:rsidR="00A477CE" w:rsidRPr="00B52CB5" w:rsidRDefault="00A477CE" w:rsidP="00A477CE">
      <w:pPr>
        <w:pStyle w:val="2"/>
        <w:rPr>
          <w:lang w:val="ru-RU"/>
        </w:rPr>
      </w:pPr>
      <w:bookmarkStart w:id="1" w:name="_Toc39737112"/>
      <w:r w:rsidRPr="00B52CB5">
        <w:rPr>
          <w:lang w:val="ru-RU"/>
        </w:rPr>
        <w:t>Для чего</w:t>
      </w:r>
      <w:bookmarkEnd w:id="1"/>
    </w:p>
    <w:p w14:paraId="77AFEB4E" w14:textId="1CD195AE" w:rsidR="00A477CE" w:rsidRDefault="00A477CE" w:rsidP="00F67195">
      <w:r w:rsidRPr="00B52CB5">
        <w:t>Этот урок будет посвящен HTML/CSS настройке компьютеру и настройкой редактора</w:t>
      </w:r>
    </w:p>
    <w:p w14:paraId="2F67F314" w14:textId="28D181C0" w:rsidR="00EA5A47" w:rsidRPr="00B52CB5" w:rsidRDefault="00EA5A47" w:rsidP="00F67195">
      <w:r>
        <w:t>Если будут вопросы, смело спрашивай в ватспае, отвечу</w:t>
      </w:r>
      <w:r w:rsidR="00E31805">
        <w:t xml:space="preserve"> на любой вопрос</w:t>
      </w:r>
    </w:p>
    <w:p w14:paraId="32E30114" w14:textId="77777777" w:rsidR="00615943" w:rsidRPr="00B52CB5" w:rsidRDefault="004937B5" w:rsidP="00615943">
      <w:pPr>
        <w:pStyle w:val="1"/>
        <w:rPr>
          <w:lang w:val="ru-RU"/>
        </w:rPr>
      </w:pPr>
      <w:bookmarkStart w:id="2" w:name="_Toc39737113"/>
      <w:r w:rsidRPr="00B52CB5">
        <w:rPr>
          <w:lang w:val="ru-RU"/>
        </w:rPr>
        <w:lastRenderedPageBreak/>
        <w:t>C</w:t>
      </w:r>
      <w:r w:rsidR="00615943" w:rsidRPr="00B52CB5">
        <w:rPr>
          <w:lang w:val="ru-RU"/>
        </w:rPr>
        <w:t>одержание</w:t>
      </w:r>
      <w:bookmarkEnd w:id="2"/>
    </w:p>
    <w:sdt>
      <w:sdtPr>
        <w:rPr>
          <w:rFonts w:asciiTheme="minorHAnsi" w:eastAsiaTheme="minorHAnsi" w:hAnsiTheme="minorHAnsi" w:cstheme="minorBidi"/>
          <w:b w:val="0"/>
          <w:sz w:val="28"/>
          <w:szCs w:val="22"/>
          <w:lang w:val="ru-RU" w:eastAsia="en-US"/>
        </w:rPr>
        <w:id w:val="5280707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AD2BEA" w14:textId="77777777" w:rsidR="00615943" w:rsidRPr="00B52CB5" w:rsidRDefault="00615943">
          <w:pPr>
            <w:pStyle w:val="ac"/>
            <w:rPr>
              <w:lang w:val="ru-RU"/>
            </w:rPr>
          </w:pPr>
          <w:r w:rsidRPr="00B52CB5">
            <w:rPr>
              <w:lang w:val="ru-RU"/>
            </w:rPr>
            <w:t>Оглавление</w:t>
          </w:r>
        </w:p>
        <w:p w14:paraId="498F5123" w14:textId="473294EB" w:rsidR="00D60FA3" w:rsidRDefault="00615943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  <w:lang w:val="uk-UA"/>
            </w:rPr>
          </w:pPr>
          <w:r w:rsidRPr="00B52CB5">
            <w:fldChar w:fldCharType="begin"/>
          </w:r>
          <w:r w:rsidRPr="00B52CB5">
            <w:instrText xml:space="preserve"> TOC \o "1-3" \h \z \u </w:instrText>
          </w:r>
          <w:r w:rsidRPr="00B52CB5">
            <w:fldChar w:fldCharType="separate"/>
          </w:r>
          <w:hyperlink w:anchor="_Toc39737111" w:history="1">
            <w:r w:rsidR="00D60FA3" w:rsidRPr="00006C82">
              <w:rPr>
                <w:rStyle w:val="ab"/>
                <w:noProof/>
              </w:rPr>
              <w:t>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Введение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_Toc39737111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2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1A288ABA" w14:textId="3BE83F97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2" w:history="1">
            <w:r w:rsidR="00D60FA3" w:rsidRPr="00006C82">
              <w:rPr>
                <w:rStyle w:val="ab"/>
                <w:noProof/>
              </w:rPr>
              <w:t>1.1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Для чего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_Toc39737112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2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205EC156" w14:textId="3A4E5AFE" w:rsidR="00D60FA3" w:rsidRDefault="00CF749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3" w:history="1">
            <w:r w:rsidR="00D60FA3" w:rsidRPr="00006C82">
              <w:rPr>
                <w:rStyle w:val="ab"/>
                <w:noProof/>
              </w:rPr>
              <w:t>2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Cодержание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_Toc39737113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3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6E2BC9D2" w14:textId="53148141" w:rsidR="00D60FA3" w:rsidRDefault="00CF749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4" w:history="1">
            <w:r w:rsidR="00D60FA3" w:rsidRPr="00006C82">
              <w:rPr>
                <w:rStyle w:val="ab"/>
                <w:noProof/>
              </w:rPr>
              <w:t>3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Настройка Редактора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_Toc39737114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4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20EA655E" w14:textId="6D71B103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5" w:history="1">
            <w:r w:rsidR="00D60FA3" w:rsidRPr="00006C82">
              <w:rPr>
                <w:rStyle w:val="ab"/>
                <w:noProof/>
              </w:rPr>
              <w:t>3.1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Установка browser-sync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_Toc39737115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4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5B3F8629" w14:textId="599F1EC5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6" w:history="1">
            <w:r w:rsidR="00D60FA3" w:rsidRPr="00006C82">
              <w:rPr>
                <w:rStyle w:val="ab"/>
                <w:noProof/>
              </w:rPr>
              <w:t>3.2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Установка Emmet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_Toc39737116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4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2F0AC9E2" w14:textId="7E44C637" w:rsidR="00D60FA3" w:rsidRDefault="00CF749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7" w:history="1">
            <w:r w:rsidR="00D60FA3" w:rsidRPr="00006C82">
              <w:rPr>
                <w:rStyle w:val="ab"/>
                <w:noProof/>
              </w:rPr>
              <w:t>4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Знакомство с HTML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_Toc39737117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6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4BEFA7A9" w14:textId="3C44035F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8" w:history="1">
            <w:r w:rsidR="00D60FA3" w:rsidRPr="00006C82">
              <w:rPr>
                <w:rStyle w:val="ab"/>
                <w:noProof/>
              </w:rPr>
              <w:t>4.1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Основные данные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_Toc39737118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6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43FFDFF4" w14:textId="3E2043E0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19" w:history="1">
            <w:r w:rsidR="00D60FA3" w:rsidRPr="00006C82">
              <w:rPr>
                <w:rStyle w:val="ab"/>
                <w:noProof/>
              </w:rPr>
              <w:t>4.2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Основные возможности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_Toc39737119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6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4A3F5A26" w14:textId="7520E3D4" w:rsidR="00D60FA3" w:rsidRDefault="00CF749F">
          <w:pPr>
            <w:pStyle w:val="21"/>
            <w:tabs>
              <w:tab w:val="left" w:pos="110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0" w:history="1">
            <w:r w:rsidR="00D60FA3" w:rsidRPr="00006C82">
              <w:rPr>
                <w:rStyle w:val="ab"/>
                <w:noProof/>
              </w:rPr>
              <w:t>4.2.1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Типы тегов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_Toc39737120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6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7B723AB8" w14:textId="3BE5F7BF" w:rsidR="00D60FA3" w:rsidRDefault="00CF749F">
          <w:pPr>
            <w:pStyle w:val="21"/>
            <w:tabs>
              <w:tab w:val="left" w:pos="110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1" w:history="1">
            <w:r w:rsidR="00D60FA3" w:rsidRPr="00006C82">
              <w:rPr>
                <w:rStyle w:val="ab"/>
                <w:noProof/>
              </w:rPr>
              <w:t>4.2.2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Атрибуты тегов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_Toc39737121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6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684399A8" w14:textId="3696A2CF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2" w:history="1">
            <w:r w:rsidR="00D60FA3" w:rsidRPr="00006C82">
              <w:rPr>
                <w:rStyle w:val="ab"/>
                <w:noProof/>
              </w:rPr>
              <w:t>4.3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Структура файла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_Toc39737122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7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046AA2C5" w14:textId="68EFA31E" w:rsidR="00D60FA3" w:rsidRDefault="00CF749F">
          <w:pPr>
            <w:pStyle w:val="21"/>
            <w:tabs>
              <w:tab w:val="left" w:pos="110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3" w:history="1">
            <w:r w:rsidR="00D60FA3" w:rsidRPr="00006C82">
              <w:rPr>
                <w:rStyle w:val="ab"/>
                <w:noProof/>
              </w:rPr>
              <w:t>4.3.3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Пример структуры файла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_Toc39737123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7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09F2FFCA" w14:textId="72799B02" w:rsidR="00D60FA3" w:rsidRDefault="00CF749F">
          <w:pPr>
            <w:pStyle w:val="21"/>
            <w:tabs>
              <w:tab w:val="left" w:pos="110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4" w:history="1">
            <w:r w:rsidR="00D60FA3" w:rsidRPr="00006C82">
              <w:rPr>
                <w:rStyle w:val="ab"/>
                <w:noProof/>
              </w:rPr>
              <w:t>4.3.4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Doctype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_Toc39737124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7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4A4B9FE8" w14:textId="33204EB3" w:rsidR="00D60FA3" w:rsidRDefault="00CF749F">
          <w:pPr>
            <w:pStyle w:val="21"/>
            <w:tabs>
              <w:tab w:val="left" w:pos="110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5" w:history="1">
            <w:r w:rsidR="00D60FA3" w:rsidRPr="00006C82">
              <w:rPr>
                <w:rStyle w:val="ab"/>
                <w:noProof/>
              </w:rPr>
              <w:t>4.3.5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Head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_Toc39737125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8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5242519C" w14:textId="095E0F7E" w:rsidR="00D60FA3" w:rsidRDefault="00CF749F">
          <w:pPr>
            <w:pStyle w:val="21"/>
            <w:tabs>
              <w:tab w:val="left" w:pos="110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6" w:history="1">
            <w:r w:rsidR="00D60FA3" w:rsidRPr="00006C82">
              <w:rPr>
                <w:rStyle w:val="ab"/>
                <w:noProof/>
              </w:rPr>
              <w:t>4.3.6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  <w:lang w:val="en-US"/>
              </w:rPr>
              <w:t>B</w:t>
            </w:r>
            <w:r w:rsidR="00D60FA3" w:rsidRPr="00006C82">
              <w:rPr>
                <w:rStyle w:val="ab"/>
                <w:noProof/>
              </w:rPr>
              <w:t>ody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_Toc39737126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8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5541AEB4" w14:textId="21E818F1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7" w:history="1">
            <w:r w:rsidR="00D60FA3" w:rsidRPr="00006C82">
              <w:rPr>
                <w:rStyle w:val="ab"/>
                <w:noProof/>
              </w:rPr>
              <w:t>4.4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Основные теги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_Toc39737127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8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53D811D8" w14:textId="1F7CF848" w:rsidR="00D60FA3" w:rsidRDefault="00CF749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8" w:history="1">
            <w:r w:rsidR="00D60FA3" w:rsidRPr="00006C82">
              <w:rPr>
                <w:rStyle w:val="ab"/>
                <w:noProof/>
              </w:rPr>
              <w:t>5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Знакомство с CSS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_Toc39737128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11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23317F3C" w14:textId="754F640D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29" w:history="1">
            <w:r w:rsidR="00D60FA3" w:rsidRPr="00006C82">
              <w:rPr>
                <w:rStyle w:val="ab"/>
                <w:noProof/>
              </w:rPr>
              <w:t>5.1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Основные данные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_Toc39737129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11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3CEAECA0" w14:textId="7C99B97F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0" w:history="1">
            <w:r w:rsidR="00D60FA3" w:rsidRPr="00006C82">
              <w:rPr>
                <w:rStyle w:val="ab"/>
                <w:noProof/>
              </w:rPr>
              <w:t>5.2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Основные возможности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_Toc39737130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11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1B848913" w14:textId="0DC4576C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1" w:history="1">
            <w:r w:rsidR="00D60FA3" w:rsidRPr="00006C82">
              <w:rPr>
                <w:rStyle w:val="ab"/>
                <w:noProof/>
              </w:rPr>
              <w:t>5.3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Основные свойства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_Toc39737131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12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468B544D" w14:textId="6BFCD09F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2" w:history="1">
            <w:r w:rsidR="00D60FA3" w:rsidRPr="00006C82">
              <w:rPr>
                <w:rStyle w:val="ab"/>
                <w:noProof/>
              </w:rPr>
              <w:t>5.4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Селекторы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_Toc39737132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12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6A2DE2DD" w14:textId="0B6D09A7" w:rsidR="00D60FA3" w:rsidRDefault="00CF749F">
          <w:pPr>
            <w:pStyle w:val="21"/>
            <w:tabs>
              <w:tab w:val="left" w:pos="110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3" w:history="1">
            <w:r w:rsidR="00D60FA3" w:rsidRPr="00006C82">
              <w:rPr>
                <w:rStyle w:val="ab"/>
                <w:noProof/>
              </w:rPr>
              <w:t>5.4.1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Псевдоклассы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_Toc39737133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12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7D6530C4" w14:textId="43A37D95" w:rsidR="00D60FA3" w:rsidRDefault="00CF749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4" w:history="1">
            <w:r w:rsidR="00D60FA3" w:rsidRPr="00006C82">
              <w:rPr>
                <w:rStyle w:val="ab"/>
                <w:noProof/>
              </w:rPr>
              <w:t>6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Для меня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_Toc39737134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14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2E0CD267" w14:textId="4313A555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5" w:history="1">
            <w:r w:rsidR="00D60FA3" w:rsidRPr="00006C82">
              <w:rPr>
                <w:rStyle w:val="ab"/>
                <w:noProof/>
              </w:rPr>
              <w:t>6.1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 xml:space="preserve">Открыть </w:t>
            </w:r>
            <w:r w:rsidR="00D60FA3" w:rsidRPr="00006C82">
              <w:rPr>
                <w:rStyle w:val="ab"/>
                <w:noProof/>
                <w:lang w:val="en-US"/>
              </w:rPr>
              <w:t>psd</w:t>
            </w:r>
            <w:r w:rsidR="00D60FA3" w:rsidRPr="00006C82">
              <w:rPr>
                <w:rStyle w:val="ab"/>
                <w:noProof/>
              </w:rPr>
              <w:t xml:space="preserve"> без Фотошопа можно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_Toc39737135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14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3CF0955B" w14:textId="060C6E7C" w:rsidR="00D60FA3" w:rsidRDefault="00CF749F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6" w:history="1">
            <w:r w:rsidR="00D60FA3" w:rsidRPr="00006C82">
              <w:rPr>
                <w:rStyle w:val="ab"/>
                <w:noProof/>
              </w:rPr>
              <w:t>7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Домашнее задание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_Toc39737136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15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749E9906" w14:textId="19E423D2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7" w:history="1">
            <w:r w:rsidR="00D60FA3" w:rsidRPr="00006C82">
              <w:rPr>
                <w:rStyle w:val="ab"/>
                <w:noProof/>
              </w:rPr>
              <w:t>7.1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 xml:space="preserve">Выучить все сокращения </w:t>
            </w:r>
            <w:r w:rsidR="00D60FA3" w:rsidRPr="00006C82">
              <w:rPr>
                <w:rStyle w:val="ab"/>
                <w:noProof/>
                <w:lang w:val="en-US"/>
              </w:rPr>
              <w:t>Emmet</w:t>
            </w:r>
            <w:r w:rsidR="00D60FA3" w:rsidRPr="00006C82">
              <w:rPr>
                <w:rStyle w:val="ab"/>
                <w:noProof/>
              </w:rPr>
              <w:t xml:space="preserve"> и уметь свободно ими пользоваться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_Toc39737137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15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03617AA3" w14:textId="66F8D199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8" w:history="1">
            <w:r w:rsidR="00D60FA3" w:rsidRPr="00006C82">
              <w:rPr>
                <w:rStyle w:val="ab"/>
                <w:noProof/>
              </w:rPr>
              <w:t>7.2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Знать разницу между блочными и строчными тегами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_Toc39737138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15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4DAA71A4" w14:textId="449C7EE2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39" w:history="1">
            <w:r w:rsidR="00D60FA3" w:rsidRPr="00006C82">
              <w:rPr>
                <w:rStyle w:val="ab"/>
                <w:noProof/>
              </w:rPr>
              <w:t>7.3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 xml:space="preserve">Понимать Основные свойства </w:t>
            </w:r>
            <w:r w:rsidR="00D60FA3" w:rsidRPr="00006C82">
              <w:rPr>
                <w:rStyle w:val="ab"/>
                <w:noProof/>
                <w:lang w:val="en-US"/>
              </w:rPr>
              <w:t>css</w:t>
            </w:r>
            <w:r w:rsidR="00D60FA3" w:rsidRPr="00006C82">
              <w:rPr>
                <w:rStyle w:val="ab"/>
                <w:noProof/>
              </w:rPr>
              <w:t>. Псевдоклассы можно учить по желанию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_Toc39737139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15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1ED683C9" w14:textId="568E3D52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40" w:history="1">
            <w:r w:rsidR="00D60FA3" w:rsidRPr="00006C82">
              <w:rPr>
                <w:rStyle w:val="ab"/>
                <w:noProof/>
              </w:rPr>
              <w:t>7.4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Заучить основные сокращения клавиатуры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_Toc39737140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15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268A7C61" w14:textId="2DE4237C" w:rsidR="00D60FA3" w:rsidRDefault="00CF749F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  <w:lang w:val="uk-UA"/>
            </w:rPr>
          </w:pPr>
          <w:hyperlink w:anchor="_Toc39737141" w:history="1">
            <w:r w:rsidR="00D60FA3" w:rsidRPr="00006C82">
              <w:rPr>
                <w:rStyle w:val="ab"/>
                <w:noProof/>
              </w:rPr>
              <w:t>7.5</w:t>
            </w:r>
            <w:r w:rsidR="00D60FA3">
              <w:rPr>
                <w:rFonts w:cstheme="minorBidi"/>
                <w:noProof/>
                <w:lang w:val="uk-UA"/>
              </w:rPr>
              <w:tab/>
            </w:r>
            <w:r w:rsidR="00D60FA3" w:rsidRPr="00006C82">
              <w:rPr>
                <w:rStyle w:val="ab"/>
                <w:noProof/>
              </w:rPr>
              <w:t>Практиковать слепую печать(печатать не смотря на клавиатуру)</w:t>
            </w:r>
            <w:r w:rsidR="00D60FA3">
              <w:rPr>
                <w:noProof/>
                <w:webHidden/>
              </w:rPr>
              <w:tab/>
            </w:r>
            <w:r w:rsidR="00D60FA3">
              <w:rPr>
                <w:noProof/>
                <w:webHidden/>
              </w:rPr>
              <w:fldChar w:fldCharType="begin"/>
            </w:r>
            <w:r w:rsidR="00D60FA3">
              <w:rPr>
                <w:noProof/>
                <w:webHidden/>
              </w:rPr>
              <w:instrText xml:space="preserve"> PAGEREF _Toc39737141 \h </w:instrText>
            </w:r>
            <w:r w:rsidR="00D60FA3">
              <w:rPr>
                <w:noProof/>
                <w:webHidden/>
              </w:rPr>
            </w:r>
            <w:r w:rsidR="00D60FA3">
              <w:rPr>
                <w:noProof/>
                <w:webHidden/>
              </w:rPr>
              <w:fldChar w:fldCharType="separate"/>
            </w:r>
            <w:r w:rsidR="00301323">
              <w:rPr>
                <w:noProof/>
                <w:webHidden/>
              </w:rPr>
              <w:t>15</w:t>
            </w:r>
            <w:r w:rsidR="00D60FA3">
              <w:rPr>
                <w:noProof/>
                <w:webHidden/>
              </w:rPr>
              <w:fldChar w:fldCharType="end"/>
            </w:r>
          </w:hyperlink>
        </w:p>
        <w:p w14:paraId="1A9F2380" w14:textId="29D25E38" w:rsidR="00615943" w:rsidRPr="00B52CB5" w:rsidRDefault="00615943" w:rsidP="00086690">
          <w:pPr>
            <w:ind w:firstLine="0"/>
          </w:pPr>
          <w:r w:rsidRPr="00B52CB5">
            <w:rPr>
              <w:b/>
              <w:bCs/>
            </w:rPr>
            <w:fldChar w:fldCharType="end"/>
          </w:r>
        </w:p>
      </w:sdtContent>
    </w:sdt>
    <w:p w14:paraId="6621A75C" w14:textId="77777777" w:rsidR="00FD5E44" w:rsidRPr="00B52CB5" w:rsidRDefault="00C21707" w:rsidP="00C21707">
      <w:pPr>
        <w:pStyle w:val="1"/>
        <w:rPr>
          <w:lang w:val="ru-RU"/>
        </w:rPr>
      </w:pPr>
      <w:bookmarkStart w:id="3" w:name="_Toc39737114"/>
      <w:r w:rsidRPr="00B52CB5">
        <w:rPr>
          <w:lang w:val="ru-RU"/>
        </w:rPr>
        <w:lastRenderedPageBreak/>
        <w:t>Настройка Редактора</w:t>
      </w:r>
      <w:bookmarkEnd w:id="3"/>
    </w:p>
    <w:p w14:paraId="341E67AA" w14:textId="77777777" w:rsidR="00E66681" w:rsidRPr="00B52CB5" w:rsidRDefault="00E66681" w:rsidP="00E66681">
      <w:pPr>
        <w:pStyle w:val="2"/>
        <w:rPr>
          <w:lang w:val="ru-RU"/>
        </w:rPr>
      </w:pPr>
      <w:bookmarkStart w:id="4" w:name="_Toc39737115"/>
      <w:r w:rsidRPr="00B52CB5">
        <w:rPr>
          <w:lang w:val="ru-RU"/>
        </w:rPr>
        <w:t xml:space="preserve">Установка </w:t>
      </w:r>
      <w:r w:rsidR="00FB0285" w:rsidRPr="00B52CB5">
        <w:rPr>
          <w:lang w:val="ru-RU"/>
        </w:rPr>
        <w:t>browser-sync</w:t>
      </w:r>
      <w:bookmarkEnd w:id="4"/>
    </w:p>
    <w:p w14:paraId="0D7BA62C" w14:textId="77777777" w:rsidR="00D73471" w:rsidRPr="00B52CB5" w:rsidRDefault="00BC16B8" w:rsidP="00D73471">
      <w:r w:rsidRPr="00B52CB5">
        <w:t>Ссылка на установку</w:t>
      </w:r>
      <w:r w:rsidR="00384E1D" w:rsidRPr="00B52CB5">
        <w:t xml:space="preserve"> node js</w:t>
      </w:r>
    </w:p>
    <w:p w14:paraId="5BA2AF6A" w14:textId="77777777" w:rsidR="00BC16B8" w:rsidRPr="00B52CB5" w:rsidRDefault="00CF749F" w:rsidP="00BC16B8">
      <w:pPr>
        <w:pStyle w:val="a9"/>
        <w:numPr>
          <w:ilvl w:val="0"/>
          <w:numId w:val="16"/>
        </w:numPr>
      </w:pPr>
      <w:hyperlink r:id="rId10" w:anchor="home-downloadhead" w:history="1">
        <w:r w:rsidR="00BC16B8" w:rsidRPr="00B52CB5">
          <w:rPr>
            <w:rStyle w:val="ab"/>
            <w:color w:val="auto"/>
            <w:u w:val="none"/>
          </w:rPr>
          <w:t>https://nodejs.org/ru/#home-downloadhead</w:t>
        </w:r>
      </w:hyperlink>
    </w:p>
    <w:p w14:paraId="0B304FA6" w14:textId="77777777" w:rsidR="00077B31" w:rsidRPr="00B52CB5" w:rsidRDefault="00077B31" w:rsidP="00077B31">
      <w:r w:rsidRPr="00B52CB5">
        <w:t>Установка browser-sync</w:t>
      </w:r>
    </w:p>
    <w:p w14:paraId="576C5A7C" w14:textId="77777777" w:rsidR="00077B31" w:rsidRPr="00B52CB5" w:rsidRDefault="00077B31" w:rsidP="00077B31">
      <w:pPr>
        <w:pStyle w:val="a9"/>
        <w:numPr>
          <w:ilvl w:val="0"/>
          <w:numId w:val="16"/>
        </w:numPr>
      </w:pPr>
      <w:r w:rsidRPr="00B52CB5">
        <w:t>npm i browser-sync -g</w:t>
      </w:r>
    </w:p>
    <w:p w14:paraId="72D83650" w14:textId="77777777" w:rsidR="00077B31" w:rsidRPr="00B52CB5" w:rsidRDefault="00077B31" w:rsidP="00077B31">
      <w:r w:rsidRPr="00B52CB5">
        <w:t>Запуск browser-sync</w:t>
      </w:r>
    </w:p>
    <w:p w14:paraId="6BA89126" w14:textId="77777777" w:rsidR="00077B31" w:rsidRPr="00161082" w:rsidRDefault="00077B31" w:rsidP="003E2A5D">
      <w:pPr>
        <w:pStyle w:val="a9"/>
        <w:numPr>
          <w:ilvl w:val="0"/>
          <w:numId w:val="16"/>
        </w:numPr>
        <w:rPr>
          <w:lang w:val="en-US"/>
        </w:rPr>
      </w:pPr>
      <w:r w:rsidRPr="00161082">
        <w:rPr>
          <w:lang w:val="en-US"/>
        </w:rPr>
        <w:t>browser-sync start --server --files “</w:t>
      </w:r>
      <w:r w:rsidR="00B61A60" w:rsidRPr="00161082">
        <w:rPr>
          <w:lang w:val="en-US"/>
        </w:rPr>
        <w:t>*.*, */*.*</w:t>
      </w:r>
      <w:r w:rsidRPr="00161082">
        <w:rPr>
          <w:lang w:val="en-US"/>
        </w:rPr>
        <w:t>”</w:t>
      </w:r>
    </w:p>
    <w:p w14:paraId="3CD542D6" w14:textId="77777777" w:rsidR="003E2A5D" w:rsidRPr="00B52CB5" w:rsidRDefault="003E2A5D" w:rsidP="003E2A5D">
      <w:r w:rsidRPr="00B52CB5">
        <w:t>Параметры</w:t>
      </w:r>
    </w:p>
    <w:p w14:paraId="5C71D219" w14:textId="77777777" w:rsidR="003E2A5D" w:rsidRPr="00B52CB5" w:rsidRDefault="003E2A5D" w:rsidP="003E2A5D">
      <w:pPr>
        <w:pStyle w:val="a9"/>
        <w:numPr>
          <w:ilvl w:val="0"/>
          <w:numId w:val="16"/>
        </w:numPr>
      </w:pPr>
      <w:r w:rsidRPr="00B52CB5">
        <w:t>* -- это всё</w:t>
      </w:r>
    </w:p>
    <w:p w14:paraId="1595F86E" w14:textId="77777777" w:rsidR="003E2A5D" w:rsidRPr="00B52CB5" w:rsidRDefault="003E2A5D" w:rsidP="003E2A5D">
      <w:pPr>
        <w:pStyle w:val="a9"/>
        <w:numPr>
          <w:ilvl w:val="0"/>
          <w:numId w:val="16"/>
        </w:numPr>
      </w:pPr>
      <w:r w:rsidRPr="00B52CB5">
        <w:t>/ -- это</w:t>
      </w:r>
      <w:r w:rsidR="005D3DEB" w:rsidRPr="00B52CB5">
        <w:t xml:space="preserve"> разделить для </w:t>
      </w:r>
      <w:r w:rsidRPr="00B52CB5">
        <w:t xml:space="preserve"> </w:t>
      </w:r>
      <w:r w:rsidR="005D3DEB" w:rsidRPr="00B52CB5">
        <w:t>файла</w:t>
      </w:r>
    </w:p>
    <w:p w14:paraId="3568444A" w14:textId="77777777" w:rsidR="003E2A5D" w:rsidRPr="00B52CB5" w:rsidRDefault="003E2A5D" w:rsidP="003E2A5D">
      <w:pPr>
        <w:pStyle w:val="a9"/>
        <w:numPr>
          <w:ilvl w:val="0"/>
          <w:numId w:val="16"/>
        </w:numPr>
      </w:pPr>
      <w:r w:rsidRPr="00B52CB5">
        <w:t>*.* все файлы всех типов</w:t>
      </w:r>
    </w:p>
    <w:p w14:paraId="7C10AACA" w14:textId="77777777" w:rsidR="003E2A5D" w:rsidRPr="00B52CB5" w:rsidRDefault="002409EA" w:rsidP="003E2A5D">
      <w:pPr>
        <w:pStyle w:val="a9"/>
        <w:numPr>
          <w:ilvl w:val="0"/>
          <w:numId w:val="16"/>
        </w:numPr>
      </w:pPr>
      <w:r w:rsidRPr="00B52CB5">
        <w:t>*</w:t>
      </w:r>
      <w:r w:rsidR="0067597E" w:rsidRPr="00B52CB5">
        <w:t>/*.*</w:t>
      </w:r>
      <w:r w:rsidR="0031298C" w:rsidRPr="00B52CB5">
        <w:t xml:space="preserve"> -- всё во всех файлах</w:t>
      </w:r>
    </w:p>
    <w:p w14:paraId="2674F468" w14:textId="77777777" w:rsidR="009E6A8F" w:rsidRPr="00B52CB5" w:rsidRDefault="009E6A8F" w:rsidP="009E6A8F">
      <w:pPr>
        <w:pStyle w:val="2"/>
        <w:rPr>
          <w:lang w:val="ru-RU"/>
        </w:rPr>
      </w:pPr>
      <w:bookmarkStart w:id="5" w:name="_Toc39737116"/>
      <w:r w:rsidRPr="00B52CB5">
        <w:rPr>
          <w:lang w:val="ru-RU"/>
        </w:rPr>
        <w:t>Установка Emmet</w:t>
      </w:r>
      <w:bookmarkEnd w:id="5"/>
    </w:p>
    <w:p w14:paraId="6FD0F858" w14:textId="77777777" w:rsidR="002150E1" w:rsidRPr="00B52CB5" w:rsidRDefault="002150E1" w:rsidP="002150E1">
      <w:r w:rsidRPr="00B52CB5">
        <w:t>Так же ест очень полезная вещь которая упрощает запись кода</w:t>
      </w:r>
    </w:p>
    <w:p w14:paraId="3ED43B82" w14:textId="77777777" w:rsidR="002150E1" w:rsidRPr="00B52CB5" w:rsidRDefault="002150E1" w:rsidP="002150E1">
      <w:pPr>
        <w:pStyle w:val="a9"/>
        <w:numPr>
          <w:ilvl w:val="0"/>
          <w:numId w:val="23"/>
        </w:numPr>
      </w:pPr>
      <w:r w:rsidRPr="00B52CB5">
        <w:t>Устанавливаем в Atom Emmet</w:t>
      </w:r>
    </w:p>
    <w:p w14:paraId="6EFBC7A9" w14:textId="77777777" w:rsidR="002150E1" w:rsidRPr="00B52CB5" w:rsidRDefault="002150E1" w:rsidP="002150E1">
      <w:r w:rsidRPr="00B52CB5">
        <w:t>Примеры исполь</w:t>
      </w:r>
      <w:r w:rsidR="00D54E70" w:rsidRPr="00B52CB5">
        <w:t>зования</w:t>
      </w:r>
    </w:p>
    <w:p w14:paraId="4C278BA4" w14:textId="77777777" w:rsidR="00D54E70" w:rsidRDefault="00D54E70" w:rsidP="002150E1">
      <w:r w:rsidRPr="00B52CB5">
        <w:t>div&gt;h1*3</w:t>
      </w:r>
    </w:p>
    <w:p w14:paraId="2424E620" w14:textId="77777777" w:rsidR="00555BA0" w:rsidRDefault="00555BA0" w:rsidP="007358E3">
      <w:r>
        <w:t>У</w:t>
      </w:r>
      <w:r w:rsidRPr="00555BA0">
        <w:t xml:space="preserve"> </w:t>
      </w:r>
      <w:r>
        <w:rPr>
          <w:lang w:val="en-US"/>
        </w:rPr>
        <w:t>Emmet</w:t>
      </w:r>
      <w:r w:rsidRPr="00555BA0">
        <w:t xml:space="preserve"> </w:t>
      </w:r>
      <w:r>
        <w:t>есть свои структурные элементы</w:t>
      </w:r>
    </w:p>
    <w:p w14:paraId="369D2168" w14:textId="77777777" w:rsidR="007358E3" w:rsidRDefault="007358E3" w:rsidP="007358E3"/>
    <w:p w14:paraId="45176D12" w14:textId="77777777" w:rsidR="007358E3" w:rsidRDefault="007358E3" w:rsidP="007358E3"/>
    <w:p w14:paraId="2EC020A9" w14:textId="77777777" w:rsidR="007358E3" w:rsidRPr="007358E3" w:rsidRDefault="007358E3" w:rsidP="007358E3"/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7083"/>
        <w:gridCol w:w="2828"/>
      </w:tblGrid>
      <w:tr w:rsidR="007358E3" w14:paraId="684D01B8" w14:textId="77777777" w:rsidTr="00A53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3" w:type="dxa"/>
          </w:tcPr>
          <w:p w14:paraId="1BB1B40F" w14:textId="77777777" w:rsidR="007358E3" w:rsidRPr="007358E3" w:rsidRDefault="007358E3" w:rsidP="007358E3">
            <w:pPr>
              <w:pStyle w:val="a9"/>
              <w:ind w:left="0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828" w:type="dxa"/>
          </w:tcPr>
          <w:p w14:paraId="0B5573ED" w14:textId="77777777" w:rsidR="007358E3" w:rsidRDefault="007358E3" w:rsidP="007358E3">
            <w:pPr>
              <w:pStyle w:val="a9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Расшифровка</w:t>
            </w:r>
          </w:p>
        </w:tc>
      </w:tr>
      <w:tr w:rsidR="00FB58FE" w14:paraId="483F3510" w14:textId="77777777" w:rsidTr="00A5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D47D9A4" w14:textId="77777777" w:rsidR="00FB58FE" w:rsidRPr="00FB58FE" w:rsidRDefault="00FB58FE" w:rsidP="007358E3">
            <w:pPr>
              <w:pStyle w:val="a9"/>
              <w:ind w:left="0" w:firstLine="0"/>
              <w:jc w:val="center"/>
              <w:rPr>
                <w:lang w:val="en-US"/>
              </w:rPr>
            </w:pPr>
            <w:r>
              <w:t xml:space="preserve">Создать </w:t>
            </w:r>
            <w:r>
              <w:rPr>
                <w:lang w:val="en-US"/>
              </w:rPr>
              <w:t>html</w:t>
            </w:r>
          </w:p>
        </w:tc>
        <w:tc>
          <w:tcPr>
            <w:tcW w:w="2828" w:type="dxa"/>
          </w:tcPr>
          <w:p w14:paraId="787554B2" w14:textId="77777777" w:rsidR="00FB58FE" w:rsidRPr="00A977E0" w:rsidRDefault="00FB58FE" w:rsidP="007358E3">
            <w:pPr>
              <w:pStyle w:val="a9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!</w:t>
            </w:r>
          </w:p>
        </w:tc>
      </w:tr>
      <w:tr w:rsidR="007358E3" w14:paraId="7388952E" w14:textId="77777777" w:rsidTr="00A5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BE37F27" w14:textId="77777777" w:rsidR="007358E3" w:rsidRDefault="007358E3" w:rsidP="007358E3">
            <w:pPr>
              <w:pStyle w:val="a9"/>
              <w:ind w:left="0" w:firstLine="0"/>
              <w:jc w:val="center"/>
            </w:pPr>
            <w:r>
              <w:t>Название тега</w:t>
            </w:r>
          </w:p>
        </w:tc>
        <w:tc>
          <w:tcPr>
            <w:tcW w:w="2828" w:type="dxa"/>
          </w:tcPr>
          <w:p w14:paraId="2191DAEE" w14:textId="77777777" w:rsidR="007358E3" w:rsidRPr="007358E3" w:rsidRDefault="007358E3" w:rsidP="007358E3">
            <w:pPr>
              <w:pStyle w:val="a9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</w:tr>
      <w:tr w:rsidR="007358E3" w14:paraId="11F9797C" w14:textId="77777777" w:rsidTr="00A5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59CFF2CE" w14:textId="77777777" w:rsidR="007358E3" w:rsidRDefault="007358E3" w:rsidP="007358E3">
            <w:pPr>
              <w:pStyle w:val="a9"/>
              <w:ind w:left="0" w:firstLine="0"/>
              <w:jc w:val="center"/>
            </w:pPr>
            <w:r>
              <w:t>Дочерний</w:t>
            </w:r>
          </w:p>
        </w:tc>
        <w:tc>
          <w:tcPr>
            <w:tcW w:w="2828" w:type="dxa"/>
          </w:tcPr>
          <w:p w14:paraId="19A2B4A9" w14:textId="77777777" w:rsidR="007358E3" w:rsidRPr="007358E3" w:rsidRDefault="007358E3" w:rsidP="007358E3">
            <w:pPr>
              <w:pStyle w:val="a9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358E3" w14:paraId="1878A17F" w14:textId="77777777" w:rsidTr="00A5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AB64577" w14:textId="77777777" w:rsidR="007358E3" w:rsidRPr="007358E3" w:rsidRDefault="007358E3" w:rsidP="007358E3">
            <w:pPr>
              <w:pStyle w:val="a9"/>
              <w:ind w:left="0" w:firstLine="0"/>
              <w:jc w:val="center"/>
            </w:pPr>
            <w:r>
              <w:t>Соединение</w:t>
            </w:r>
          </w:p>
        </w:tc>
        <w:tc>
          <w:tcPr>
            <w:tcW w:w="2828" w:type="dxa"/>
          </w:tcPr>
          <w:p w14:paraId="2D93C1A5" w14:textId="77777777" w:rsidR="007358E3" w:rsidRDefault="007358E3" w:rsidP="007358E3">
            <w:pPr>
              <w:pStyle w:val="a9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7358E3" w14:paraId="0EAD0625" w14:textId="77777777" w:rsidTr="00A5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6D854B5" w14:textId="77777777" w:rsidR="007358E3" w:rsidRDefault="007533AB" w:rsidP="007358E3">
            <w:pPr>
              <w:pStyle w:val="a9"/>
              <w:ind w:left="0" w:firstLine="0"/>
              <w:jc w:val="center"/>
            </w:pPr>
            <w:r>
              <w:t>Группировка</w:t>
            </w:r>
          </w:p>
        </w:tc>
        <w:tc>
          <w:tcPr>
            <w:tcW w:w="2828" w:type="dxa"/>
          </w:tcPr>
          <w:p w14:paraId="1436A036" w14:textId="77777777" w:rsidR="007358E3" w:rsidRDefault="007533AB" w:rsidP="007358E3">
            <w:pPr>
              <w:pStyle w:val="a9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()</w:t>
            </w:r>
          </w:p>
        </w:tc>
      </w:tr>
      <w:tr w:rsidR="007358E3" w14:paraId="429DAC45" w14:textId="77777777" w:rsidTr="00A53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ED17AB5" w14:textId="77777777" w:rsidR="007358E3" w:rsidRDefault="007533AB" w:rsidP="007358E3">
            <w:pPr>
              <w:pStyle w:val="a9"/>
              <w:ind w:left="0" w:firstLine="0"/>
              <w:jc w:val="center"/>
            </w:pPr>
            <w:r>
              <w:t>Умножение</w:t>
            </w:r>
          </w:p>
        </w:tc>
        <w:tc>
          <w:tcPr>
            <w:tcW w:w="2828" w:type="dxa"/>
          </w:tcPr>
          <w:p w14:paraId="655D2D3F" w14:textId="77777777" w:rsidR="007358E3" w:rsidRDefault="00691117" w:rsidP="007358E3">
            <w:pPr>
              <w:pStyle w:val="a9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7358E3" w14:paraId="6D747559" w14:textId="77777777" w:rsidTr="00A5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5E69980" w14:textId="77777777" w:rsidR="007358E3" w:rsidRDefault="00691117" w:rsidP="007358E3">
            <w:pPr>
              <w:pStyle w:val="a9"/>
              <w:ind w:left="0" w:firstLine="0"/>
              <w:jc w:val="center"/>
            </w:pPr>
            <w:r>
              <w:t>Нумерация</w:t>
            </w:r>
          </w:p>
        </w:tc>
        <w:tc>
          <w:tcPr>
            <w:tcW w:w="2828" w:type="dxa"/>
          </w:tcPr>
          <w:p w14:paraId="6A9B9372" w14:textId="77777777" w:rsidR="007358E3" w:rsidRPr="00691117" w:rsidRDefault="00691117" w:rsidP="007358E3">
            <w:pPr>
              <w:pStyle w:val="a9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691117" w14:paraId="592196E3" w14:textId="77777777" w:rsidTr="00A5326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7C6B79E" w14:textId="77777777" w:rsidR="00691117" w:rsidRPr="00691117" w:rsidRDefault="00691117" w:rsidP="007358E3">
            <w:pPr>
              <w:pStyle w:val="a9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Id, class</w:t>
            </w:r>
          </w:p>
        </w:tc>
        <w:tc>
          <w:tcPr>
            <w:tcW w:w="2828" w:type="dxa"/>
          </w:tcPr>
          <w:p w14:paraId="0D7EEB9D" w14:textId="77777777" w:rsidR="00691117" w:rsidRDefault="00691117" w:rsidP="007358E3">
            <w:pPr>
              <w:pStyle w:val="a9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 , #</w:t>
            </w:r>
          </w:p>
        </w:tc>
      </w:tr>
      <w:tr w:rsidR="00691117" w14:paraId="0B4D9C37" w14:textId="77777777" w:rsidTr="00A5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78A66CC9" w14:textId="77777777" w:rsidR="00691117" w:rsidRPr="00691117" w:rsidRDefault="00691117" w:rsidP="007358E3">
            <w:pPr>
              <w:pStyle w:val="a9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828" w:type="dxa"/>
          </w:tcPr>
          <w:p w14:paraId="23A8518F" w14:textId="77777777" w:rsidR="00691117" w:rsidRDefault="00691117" w:rsidP="007358E3">
            <w:pPr>
              <w:pStyle w:val="a9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</w:tr>
      <w:tr w:rsidR="00691117" w14:paraId="04A6D10B" w14:textId="77777777" w:rsidTr="00A5326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B6EA579" w14:textId="77777777" w:rsidR="00691117" w:rsidRPr="00691117" w:rsidRDefault="00691117" w:rsidP="007358E3">
            <w:pPr>
              <w:pStyle w:val="a9"/>
              <w:ind w:left="0" w:firstLine="0"/>
              <w:jc w:val="center"/>
            </w:pPr>
            <w:r>
              <w:t>Текст</w:t>
            </w:r>
          </w:p>
        </w:tc>
        <w:tc>
          <w:tcPr>
            <w:tcW w:w="2828" w:type="dxa"/>
          </w:tcPr>
          <w:p w14:paraId="1ECEF557" w14:textId="77777777" w:rsidR="00691117" w:rsidRDefault="00691117" w:rsidP="007358E3">
            <w:pPr>
              <w:pStyle w:val="a9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</w:tr>
      <w:tr w:rsidR="00691117" w14:paraId="1BA99D50" w14:textId="77777777" w:rsidTr="00A53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EAE3C96" w14:textId="7D13AE2A" w:rsidR="00691117" w:rsidRPr="009E41F2" w:rsidRDefault="009E41F2" w:rsidP="007358E3">
            <w:pPr>
              <w:pStyle w:val="a9"/>
              <w:ind w:left="0" w:firstLine="0"/>
              <w:jc w:val="center"/>
            </w:pPr>
            <w:r>
              <w:t xml:space="preserve">Текст рыбы, который </w:t>
            </w:r>
            <w:r w:rsidR="006228CB">
              <w:t>позволяет</w:t>
            </w:r>
            <w:r>
              <w:t xml:space="preserve"> вводить случайный текст, </w:t>
            </w:r>
            <w:r w:rsidR="006228CB">
              <w:t>цифру</w:t>
            </w:r>
            <w:r>
              <w:t xml:space="preserve"> можно менять </w:t>
            </w:r>
          </w:p>
        </w:tc>
        <w:tc>
          <w:tcPr>
            <w:tcW w:w="2828" w:type="dxa"/>
          </w:tcPr>
          <w:p w14:paraId="4D56F2B3" w14:textId="224736D0" w:rsidR="00691117" w:rsidRPr="009E41F2" w:rsidRDefault="00691117" w:rsidP="007358E3">
            <w:pPr>
              <w:pStyle w:val="a9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Lorem</w:t>
            </w:r>
            <w:r w:rsidR="009E41F2">
              <w:t>3</w:t>
            </w:r>
          </w:p>
        </w:tc>
      </w:tr>
    </w:tbl>
    <w:p w14:paraId="5504C933" w14:textId="77777777" w:rsidR="007358E3" w:rsidRPr="007358E3" w:rsidRDefault="007358E3" w:rsidP="007358E3">
      <w:pPr>
        <w:pStyle w:val="a9"/>
        <w:ind w:left="1571" w:firstLine="0"/>
      </w:pPr>
    </w:p>
    <w:p w14:paraId="33A779C7" w14:textId="77777777" w:rsidR="007358E3" w:rsidRPr="00EB59B9" w:rsidRDefault="00EB59B9" w:rsidP="007358E3">
      <w:pPr>
        <w:ind w:left="1211" w:firstLine="0"/>
      </w:pPr>
      <w:r>
        <w:t xml:space="preserve">Пример продвинутых </w:t>
      </w:r>
      <w:r w:rsidR="007E4916">
        <w:t>наборов</w:t>
      </w:r>
    </w:p>
    <w:p w14:paraId="3AF78F60" w14:textId="77777777" w:rsidR="004B0F54" w:rsidRPr="00555BA0" w:rsidRDefault="004B0F54" w:rsidP="007E4916">
      <w:pPr>
        <w:pStyle w:val="a9"/>
        <w:numPr>
          <w:ilvl w:val="0"/>
          <w:numId w:val="23"/>
        </w:numPr>
      </w:pPr>
      <w:r w:rsidRPr="00555BA0">
        <w:t>.</w:t>
      </w:r>
      <w:r w:rsidRPr="007E4916">
        <w:rPr>
          <w:lang w:val="en-US"/>
        </w:rPr>
        <w:t>element</w:t>
      </w:r>
      <w:r w:rsidRPr="00555BA0">
        <w:t>&gt;(</w:t>
      </w:r>
      <w:r w:rsidRPr="007E4916">
        <w:rPr>
          <w:lang w:val="en-US"/>
        </w:rPr>
        <w:t>div</w:t>
      </w:r>
      <w:r w:rsidRPr="00555BA0">
        <w:t>&gt;</w:t>
      </w:r>
      <w:r w:rsidRPr="007E4916">
        <w:rPr>
          <w:lang w:val="en-US"/>
        </w:rPr>
        <w:t>li</w:t>
      </w:r>
      <w:r w:rsidRPr="00555BA0">
        <w:t>[</w:t>
      </w:r>
      <w:r w:rsidRPr="007E4916">
        <w:rPr>
          <w:lang w:val="en-US"/>
        </w:rPr>
        <w:t>lorem</w:t>
      </w:r>
      <w:r w:rsidRPr="00555BA0">
        <w:t>5])*3</w:t>
      </w:r>
    </w:p>
    <w:p w14:paraId="464425AC" w14:textId="6E9AEAA3" w:rsidR="00C16300" w:rsidRDefault="00C16300" w:rsidP="007E4916">
      <w:pPr>
        <w:pStyle w:val="a9"/>
        <w:numPr>
          <w:ilvl w:val="0"/>
          <w:numId w:val="23"/>
        </w:numPr>
        <w:rPr>
          <w:lang w:val="en-US"/>
        </w:rPr>
      </w:pPr>
      <w:r w:rsidRPr="00161082">
        <w:rPr>
          <w:lang w:val="en-US"/>
        </w:rPr>
        <w:t>.container&gt;ul&gt;(li#li${Element $}+br)*3</w:t>
      </w:r>
    </w:p>
    <w:p w14:paraId="48285617" w14:textId="77777777" w:rsidR="00672904" w:rsidRPr="00161082" w:rsidRDefault="00672904" w:rsidP="00672904">
      <w:pPr>
        <w:pStyle w:val="a9"/>
        <w:ind w:left="1571" w:firstLine="0"/>
        <w:rPr>
          <w:lang w:val="en-US"/>
        </w:rPr>
      </w:pPr>
    </w:p>
    <w:p w14:paraId="3F66227B" w14:textId="77777777" w:rsidR="007B375A" w:rsidRPr="00B52CB5" w:rsidRDefault="007B375A" w:rsidP="00D119EC">
      <w:pPr>
        <w:pStyle w:val="1"/>
        <w:rPr>
          <w:lang w:val="ru-RU"/>
        </w:rPr>
      </w:pPr>
      <w:bookmarkStart w:id="6" w:name="_Toc39737117"/>
      <w:r w:rsidRPr="00B52CB5">
        <w:rPr>
          <w:lang w:val="ru-RU"/>
        </w:rPr>
        <w:lastRenderedPageBreak/>
        <w:t>Знакомство с HTML</w:t>
      </w:r>
      <w:bookmarkEnd w:id="6"/>
    </w:p>
    <w:p w14:paraId="4C45B135" w14:textId="77777777" w:rsidR="007B375A" w:rsidRPr="00B52CB5" w:rsidRDefault="007B375A" w:rsidP="007B375A">
      <w:pPr>
        <w:pStyle w:val="2"/>
        <w:rPr>
          <w:lang w:val="ru-RU"/>
        </w:rPr>
      </w:pPr>
      <w:bookmarkStart w:id="7" w:name="_Toc39737118"/>
      <w:r w:rsidRPr="00B52CB5">
        <w:rPr>
          <w:lang w:val="ru-RU"/>
        </w:rPr>
        <w:t xml:space="preserve">Основные </w:t>
      </w:r>
      <w:r w:rsidR="003608E9" w:rsidRPr="00B52CB5">
        <w:rPr>
          <w:lang w:val="ru-RU"/>
        </w:rPr>
        <w:t>данные</w:t>
      </w:r>
      <w:bookmarkEnd w:id="7"/>
    </w:p>
    <w:p w14:paraId="28AC2701" w14:textId="77777777" w:rsidR="003608E9" w:rsidRPr="00B52CB5" w:rsidRDefault="003608E9" w:rsidP="003608E9">
      <w:r w:rsidRPr="00B52CB5">
        <w:t>Язык разметки Html служит для того чтобы отобразить страницу</w:t>
      </w:r>
      <w:r w:rsidR="00CC2053" w:rsidRPr="00B52CB5">
        <w:t xml:space="preserve"> изучить его нужно как минимум для того чтобы js заработал</w:t>
      </w:r>
    </w:p>
    <w:p w14:paraId="6F6128A7" w14:textId="77777777" w:rsidR="004C243E" w:rsidRPr="00B52CB5" w:rsidRDefault="004C243E" w:rsidP="00785C4D">
      <w:pPr>
        <w:pStyle w:val="2"/>
        <w:rPr>
          <w:lang w:val="ru-RU"/>
        </w:rPr>
      </w:pPr>
      <w:bookmarkStart w:id="8" w:name="_Toc39737119"/>
      <w:r w:rsidRPr="00B52CB5">
        <w:rPr>
          <w:lang w:val="ru-RU"/>
        </w:rPr>
        <w:t xml:space="preserve">Основные </w:t>
      </w:r>
      <w:r w:rsidR="005D01AE" w:rsidRPr="00B52CB5">
        <w:rPr>
          <w:lang w:val="ru-RU"/>
        </w:rPr>
        <w:t>возможности</w:t>
      </w:r>
      <w:bookmarkEnd w:id="8"/>
    </w:p>
    <w:p w14:paraId="7D617FF5" w14:textId="77777777" w:rsidR="00BA2803" w:rsidRPr="00B52CB5" w:rsidRDefault="00BA2803" w:rsidP="00E50143">
      <w:pPr>
        <w:ind w:firstLine="709"/>
      </w:pPr>
      <w:r w:rsidRPr="00B52CB5">
        <w:t xml:space="preserve">Всё что мы видим в html файле это теги, они записываются &lt;&gt; </w:t>
      </w:r>
    </w:p>
    <w:p w14:paraId="2076CC6C" w14:textId="77777777" w:rsidR="00B25D8C" w:rsidRPr="00B52CB5" w:rsidRDefault="009B1E56" w:rsidP="00B25D8C">
      <w:pPr>
        <w:pStyle w:val="3"/>
      </w:pPr>
      <w:bookmarkStart w:id="9" w:name="_Toc39737120"/>
      <w:r w:rsidRPr="00B52CB5">
        <w:t>Типы тегов</w:t>
      </w:r>
      <w:bookmarkEnd w:id="9"/>
    </w:p>
    <w:p w14:paraId="088D0CCD" w14:textId="77777777" w:rsidR="00441833" w:rsidRPr="00B52CB5" w:rsidRDefault="00441833" w:rsidP="00441833">
      <w:r w:rsidRPr="00B52CB5">
        <w:rPr>
          <w:shd w:val="clear" w:color="auto" w:fill="FFFFFF"/>
        </w:rPr>
        <w:t>Теги всегда следует закрывать, поскольку в некоторых браузерах могут возникнуть проблемы с отображением вашей страницы. </w:t>
      </w:r>
    </w:p>
    <w:p w14:paraId="2630C57A" w14:textId="77777777" w:rsidR="00BA2803" w:rsidRPr="00B52CB5" w:rsidRDefault="00BA2803" w:rsidP="00A21DA6">
      <w:pPr>
        <w:pStyle w:val="a9"/>
        <w:numPr>
          <w:ilvl w:val="0"/>
          <w:numId w:val="17"/>
        </w:numPr>
      </w:pPr>
      <w:r w:rsidRPr="00B52CB5">
        <w:t>Закрывающиеся записываются вот так &lt;Название&gt;&lt;/Название&gt;</w:t>
      </w:r>
    </w:p>
    <w:p w14:paraId="3814AB38" w14:textId="77777777" w:rsidR="006D5F36" w:rsidRPr="00B52CB5" w:rsidRDefault="008D2EAA" w:rsidP="00A21DA6">
      <w:pPr>
        <w:pStyle w:val="a9"/>
        <w:numPr>
          <w:ilvl w:val="0"/>
          <w:numId w:val="17"/>
        </w:numPr>
      </w:pPr>
      <w:r w:rsidRPr="00B52CB5">
        <w:t>Самозакрывающиеся</w:t>
      </w:r>
      <w:r w:rsidR="006D5F36" w:rsidRPr="00B52CB5">
        <w:t xml:space="preserve"> записываются вот так &lt;Название</w:t>
      </w:r>
      <w:r w:rsidR="00A21DA6" w:rsidRPr="00B52CB5">
        <w:t xml:space="preserve"> </w:t>
      </w:r>
      <w:r w:rsidR="006D5F36" w:rsidRPr="00B52CB5">
        <w:t>/&gt;</w:t>
      </w:r>
    </w:p>
    <w:p w14:paraId="0BF94B47" w14:textId="77777777" w:rsidR="00893B10" w:rsidRPr="00161082" w:rsidRDefault="008D2EAA" w:rsidP="00893B10">
      <w:pPr>
        <w:pStyle w:val="HTML"/>
        <w:numPr>
          <w:ilvl w:val="1"/>
          <w:numId w:val="17"/>
        </w:numPr>
        <w:shd w:val="clear" w:color="auto" w:fill="F1F1F1"/>
        <w:spacing w:before="360"/>
        <w:rPr>
          <w:color w:val="222222"/>
          <w:sz w:val="24"/>
          <w:szCs w:val="24"/>
          <w:lang w:val="en-US"/>
        </w:rPr>
      </w:pPr>
      <w:r w:rsidRPr="00161082">
        <w:rPr>
          <w:color w:val="222222"/>
          <w:sz w:val="24"/>
          <w:szCs w:val="24"/>
          <w:lang w:val="en-US"/>
        </w:rPr>
        <w:t>&lt;br&gt;, &lt;hr&gt;, &lt;img&gt;, &lt;input&gt;, &lt;link&gt;, &lt;meta&gt;, &lt;area&gt;, &lt;base&gt;, &lt;col&gt;, &lt;command&gt;, &lt;embed&gt;, &lt;keygen&gt;, &lt;param&gt;, &lt;source&gt;, &lt;track&gt;, &lt;wbr&gt;</w:t>
      </w:r>
    </w:p>
    <w:p w14:paraId="75C9A4A7" w14:textId="77777777" w:rsidR="009E6A8F" w:rsidRPr="00B52CB5" w:rsidRDefault="00DC1B85" w:rsidP="009E6A8F">
      <w:pPr>
        <w:pStyle w:val="3"/>
      </w:pPr>
      <w:bookmarkStart w:id="10" w:name="_Toc39737121"/>
      <w:r w:rsidRPr="00B52CB5">
        <w:t>Атрибуты тегов</w:t>
      </w:r>
      <w:bookmarkEnd w:id="10"/>
    </w:p>
    <w:p w14:paraId="53BE8DE8" w14:textId="77777777" w:rsidR="009E6A8F" w:rsidRPr="00B52CB5" w:rsidRDefault="009E6A8F" w:rsidP="009E6A8F">
      <w:r w:rsidRPr="00B52CB5">
        <w:t>Также есть у тегов свои атрибуты.</w:t>
      </w:r>
    </w:p>
    <w:p w14:paraId="5056E535" w14:textId="77777777" w:rsidR="001775BC" w:rsidRPr="00B52CB5" w:rsidRDefault="001775BC" w:rsidP="009E6A8F">
      <w:r w:rsidRPr="00B52CB5">
        <w:t>Записываться они внутри тега после названия</w:t>
      </w:r>
    </w:p>
    <w:p w14:paraId="30A3F99F" w14:textId="77777777" w:rsidR="001775BC" w:rsidRPr="00B52CB5" w:rsidRDefault="001775BC" w:rsidP="009E6A8F">
      <w:r w:rsidRPr="00B52CB5">
        <w:t>К примеру</w:t>
      </w:r>
    </w:p>
    <w:p w14:paraId="1DAC1AA9" w14:textId="77777777" w:rsidR="001775BC" w:rsidRPr="00B52CB5" w:rsidRDefault="001775BC" w:rsidP="001775BC">
      <w:pPr>
        <w:pStyle w:val="a9"/>
        <w:numPr>
          <w:ilvl w:val="0"/>
          <w:numId w:val="21"/>
        </w:numPr>
      </w:pPr>
      <w:r w:rsidRPr="00B52CB5">
        <w:t xml:space="preserve">Id </w:t>
      </w:r>
      <w:r w:rsidR="00E2186A" w:rsidRPr="00B52CB5">
        <w:t>–</w:t>
      </w:r>
      <w:r w:rsidRPr="00B52CB5">
        <w:t xml:space="preserve"> </w:t>
      </w:r>
      <w:r w:rsidR="00E2186A" w:rsidRPr="00B52CB5">
        <w:t>Уникальный идентификатор</w:t>
      </w:r>
    </w:p>
    <w:p w14:paraId="6E878D53" w14:textId="77777777" w:rsidR="00E2186A" w:rsidRPr="00B52CB5" w:rsidRDefault="00A00398" w:rsidP="001775BC">
      <w:pPr>
        <w:pStyle w:val="a9"/>
        <w:numPr>
          <w:ilvl w:val="0"/>
          <w:numId w:val="21"/>
        </w:numPr>
      </w:pPr>
      <w:r w:rsidRPr="00B52CB5">
        <w:lastRenderedPageBreak/>
        <w:t>c</w:t>
      </w:r>
      <w:r w:rsidR="00E2186A" w:rsidRPr="00B52CB5">
        <w:t xml:space="preserve">lass – Группа </w:t>
      </w:r>
      <w:r w:rsidR="00174BD6" w:rsidRPr="00B52CB5">
        <w:t>объектов</w:t>
      </w:r>
    </w:p>
    <w:p w14:paraId="1EDDF33C" w14:textId="66B645B0" w:rsidR="00EF1925" w:rsidRPr="00B52CB5" w:rsidRDefault="00A00398" w:rsidP="00EF1925">
      <w:pPr>
        <w:pStyle w:val="a9"/>
        <w:numPr>
          <w:ilvl w:val="0"/>
          <w:numId w:val="21"/>
        </w:numPr>
      </w:pPr>
      <w:r w:rsidRPr="00B52CB5">
        <w:t>title – Всплывающие подсказки</w:t>
      </w:r>
    </w:p>
    <w:p w14:paraId="44E70331" w14:textId="799C4F58" w:rsidR="009E6A8F" w:rsidRDefault="003403F4" w:rsidP="003403F4">
      <w:r w:rsidRPr="00B52CB5">
        <w:t>Также есть атрибут который позволяет добавить стиль непосредственно к элементу “Style”, но по моему опыту, его лучше не использовать</w:t>
      </w:r>
    </w:p>
    <w:p w14:paraId="7C9CDE13" w14:textId="0BE9C578" w:rsidR="00EF1925" w:rsidRPr="00B52CB5" w:rsidRDefault="00EF1925" w:rsidP="003403F4">
      <w:r>
        <w:t>Есть ещё много разных атрибутов, но в основном использовать нужно эти</w:t>
      </w:r>
    </w:p>
    <w:p w14:paraId="6D72372E" w14:textId="77777777" w:rsidR="004C243E" w:rsidRPr="00B52CB5" w:rsidRDefault="004C243E" w:rsidP="004C243E">
      <w:pPr>
        <w:pStyle w:val="2"/>
        <w:rPr>
          <w:lang w:val="ru-RU"/>
        </w:rPr>
      </w:pPr>
      <w:bookmarkStart w:id="11" w:name="_Toc39737122"/>
      <w:r w:rsidRPr="00B52CB5">
        <w:rPr>
          <w:lang w:val="ru-RU"/>
        </w:rPr>
        <w:t xml:space="preserve">Структура </w:t>
      </w:r>
      <w:r w:rsidR="00BA2803" w:rsidRPr="00B52CB5">
        <w:rPr>
          <w:lang w:val="ru-RU"/>
        </w:rPr>
        <w:t>файла</w:t>
      </w:r>
      <w:bookmarkEnd w:id="11"/>
    </w:p>
    <w:p w14:paraId="51BBCB62" w14:textId="77777777" w:rsidR="00B31FA1" w:rsidRPr="00B52CB5" w:rsidRDefault="00B31FA1" w:rsidP="00B31FA1">
      <w:pPr>
        <w:pStyle w:val="3"/>
      </w:pPr>
      <w:bookmarkStart w:id="12" w:name="_Toc39737123"/>
      <w:r w:rsidRPr="00B52CB5">
        <w:t>Пример структуры файла</w:t>
      </w:r>
      <w:bookmarkEnd w:id="12"/>
    </w:p>
    <w:p w14:paraId="2C764931" w14:textId="77777777" w:rsidR="00B87789" w:rsidRPr="00B52CB5" w:rsidRDefault="00B87789" w:rsidP="00B87789">
      <w:r w:rsidRPr="00B52CB5">
        <w:t>&lt;!DOCTYPE html&gt;</w:t>
      </w:r>
    </w:p>
    <w:p w14:paraId="50E2A76E" w14:textId="77777777" w:rsidR="00B87789" w:rsidRPr="00B52CB5" w:rsidRDefault="00B87789" w:rsidP="00B87789">
      <w:r w:rsidRPr="00B52CB5">
        <w:t>&lt;html lang="en"&gt;</w:t>
      </w:r>
    </w:p>
    <w:p w14:paraId="223DFD81" w14:textId="77777777" w:rsidR="00B87789" w:rsidRPr="00B52CB5" w:rsidRDefault="00B87789" w:rsidP="00B87789">
      <w:r w:rsidRPr="00B52CB5">
        <w:t>&lt;head&gt;</w:t>
      </w:r>
    </w:p>
    <w:p w14:paraId="3F330FD6" w14:textId="77777777" w:rsidR="00B87789" w:rsidRPr="00B52CB5" w:rsidRDefault="00B87789" w:rsidP="00B87789">
      <w:r w:rsidRPr="00B52CB5">
        <w:t xml:space="preserve">  &lt;meta charset="UTF-8"&gt;</w:t>
      </w:r>
    </w:p>
    <w:p w14:paraId="24F353A5" w14:textId="77777777" w:rsidR="003D6AE0" w:rsidRPr="00161082" w:rsidRDefault="00B87789" w:rsidP="003D6AE0">
      <w:pPr>
        <w:rPr>
          <w:lang w:val="en-US"/>
        </w:rPr>
      </w:pPr>
      <w:r w:rsidRPr="00161082">
        <w:rPr>
          <w:lang w:val="en-US"/>
        </w:rPr>
        <w:t xml:space="preserve">  &lt;meta name="viewport" content="width=device-width, initial-scale=1.0"&gt;</w:t>
      </w:r>
    </w:p>
    <w:p w14:paraId="25DC9EAF" w14:textId="77777777" w:rsidR="00B87789" w:rsidRPr="00161082" w:rsidRDefault="00B87789" w:rsidP="00B87789">
      <w:pPr>
        <w:rPr>
          <w:lang w:val="en-US"/>
        </w:rPr>
      </w:pPr>
      <w:r w:rsidRPr="00161082">
        <w:rPr>
          <w:lang w:val="en-US"/>
        </w:rPr>
        <w:t xml:space="preserve">  &lt;title&gt;Document&lt;/title&gt;</w:t>
      </w:r>
    </w:p>
    <w:p w14:paraId="1BC06CD4" w14:textId="77777777" w:rsidR="00B87789" w:rsidRPr="00161082" w:rsidRDefault="00B87789" w:rsidP="00B87789">
      <w:pPr>
        <w:rPr>
          <w:lang w:val="en-US"/>
        </w:rPr>
      </w:pPr>
      <w:r w:rsidRPr="00161082">
        <w:rPr>
          <w:lang w:val="en-US"/>
        </w:rPr>
        <w:t>&lt;/head&gt;</w:t>
      </w:r>
    </w:p>
    <w:p w14:paraId="401BBEE8" w14:textId="77777777" w:rsidR="00B87789" w:rsidRPr="00161082" w:rsidRDefault="00B87789" w:rsidP="00B31FA1">
      <w:pPr>
        <w:rPr>
          <w:lang w:val="en-US"/>
        </w:rPr>
      </w:pPr>
      <w:r w:rsidRPr="00161082">
        <w:rPr>
          <w:lang w:val="en-US"/>
        </w:rPr>
        <w:t>&lt;body&gt;</w:t>
      </w:r>
    </w:p>
    <w:p w14:paraId="0377A579" w14:textId="77777777" w:rsidR="00B87789" w:rsidRPr="00B52CB5" w:rsidRDefault="00B87789" w:rsidP="00B87789">
      <w:r w:rsidRPr="00B52CB5">
        <w:t>&lt;/body&gt;</w:t>
      </w:r>
    </w:p>
    <w:p w14:paraId="2013C89C" w14:textId="77777777" w:rsidR="004C243E" w:rsidRPr="00B52CB5" w:rsidRDefault="00B87789" w:rsidP="00B87789">
      <w:r w:rsidRPr="00B52CB5">
        <w:t>&lt;/html&gt;</w:t>
      </w:r>
    </w:p>
    <w:p w14:paraId="3203BE3F" w14:textId="77777777" w:rsidR="004C243E" w:rsidRPr="00B52CB5" w:rsidRDefault="00B31FA1" w:rsidP="00B31FA1">
      <w:pPr>
        <w:pStyle w:val="3"/>
      </w:pPr>
      <w:bookmarkStart w:id="13" w:name="_Toc39737124"/>
      <w:r w:rsidRPr="00B52CB5">
        <w:t>Doctype</w:t>
      </w:r>
      <w:bookmarkEnd w:id="13"/>
    </w:p>
    <w:p w14:paraId="54A64BDB" w14:textId="67E4BA7D" w:rsidR="00B31FA1" w:rsidRPr="00B52CB5" w:rsidRDefault="00B31FA1" w:rsidP="00B31FA1">
      <w:r w:rsidRPr="00B52CB5">
        <w:t>Служит для того чтобы</w:t>
      </w:r>
      <w:r w:rsidR="00940DDE">
        <w:t xml:space="preserve"> задать</w:t>
      </w:r>
      <w:r w:rsidRPr="00B52CB5">
        <w:t xml:space="preserve"> верси</w:t>
      </w:r>
      <w:r w:rsidR="00940DDE">
        <w:t>ю</w:t>
      </w:r>
      <w:r w:rsidRPr="00B52CB5">
        <w:t xml:space="preserve"> html </w:t>
      </w:r>
      <w:r w:rsidR="00940DDE">
        <w:t>используем</w:t>
      </w:r>
    </w:p>
    <w:p w14:paraId="0AB8E9A7" w14:textId="77777777" w:rsidR="00290B56" w:rsidRPr="00B52CB5" w:rsidRDefault="00290B56" w:rsidP="00290B56">
      <w:pPr>
        <w:pStyle w:val="3"/>
      </w:pPr>
      <w:bookmarkStart w:id="14" w:name="_Toc39737125"/>
      <w:r w:rsidRPr="00B52CB5">
        <w:lastRenderedPageBreak/>
        <w:t>Head</w:t>
      </w:r>
      <w:bookmarkEnd w:id="14"/>
    </w:p>
    <w:p w14:paraId="72E85E04" w14:textId="77777777" w:rsidR="00290B56" w:rsidRPr="00B52CB5" w:rsidRDefault="00290B56" w:rsidP="00290B56">
      <w:r w:rsidRPr="00B52CB5">
        <w:t>В нем подключаться стили, шрифты</w:t>
      </w:r>
    </w:p>
    <w:p w14:paraId="576BC20D" w14:textId="77777777" w:rsidR="00290B56" w:rsidRPr="00B52CB5" w:rsidRDefault="00290B56" w:rsidP="00290B56">
      <w:r w:rsidRPr="00B52CB5">
        <w:t>Записывается title</w:t>
      </w:r>
    </w:p>
    <w:p w14:paraId="5C005DA3" w14:textId="77777777" w:rsidR="00290B56" w:rsidRPr="00B52CB5" w:rsidRDefault="00346F1B" w:rsidP="00290B56">
      <w:r w:rsidRPr="00B52CB5">
        <w:t>Добавляется meta теги которые используются для настройки проекта</w:t>
      </w:r>
      <w:r w:rsidR="0031733E" w:rsidRPr="00B52CB5">
        <w:t>, к примеру:</w:t>
      </w:r>
    </w:p>
    <w:p w14:paraId="15152C28" w14:textId="77777777" w:rsidR="0031733E" w:rsidRPr="00B52CB5" w:rsidRDefault="00B728F9" w:rsidP="00B728F9">
      <w:pPr>
        <w:pStyle w:val="a9"/>
        <w:numPr>
          <w:ilvl w:val="0"/>
          <w:numId w:val="22"/>
        </w:numPr>
        <w:rPr>
          <w:rStyle w:val="value"/>
        </w:rPr>
      </w:pPr>
      <w:r w:rsidRPr="00B52CB5">
        <w:t>charset – задает кодировку текстового редактора</w:t>
      </w:r>
      <w:r w:rsidR="00AB21E2" w:rsidRPr="00B52CB5">
        <w:t xml:space="preserve">, обычно </w:t>
      </w:r>
      <w:r w:rsidR="00AB21E2" w:rsidRPr="00B52CB5"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charset=</w:t>
      </w:r>
      <w:r w:rsidR="00AB21E2" w:rsidRPr="00B52CB5">
        <w:rPr>
          <w:rStyle w:val="value"/>
          <w:rFonts w:ascii="Courier New" w:hAnsi="Courier New" w:cs="Courier New"/>
          <w:color w:val="39892F"/>
          <w:sz w:val="21"/>
          <w:szCs w:val="21"/>
          <w:shd w:val="clear" w:color="auto" w:fill="F8F7F2"/>
        </w:rPr>
        <w:t>"utf-8"</w:t>
      </w:r>
    </w:p>
    <w:p w14:paraId="684BAA42" w14:textId="77777777" w:rsidR="00AB21E2" w:rsidRPr="00B52CB5" w:rsidRDefault="00AB21E2" w:rsidP="00B728F9">
      <w:pPr>
        <w:pStyle w:val="a9"/>
        <w:numPr>
          <w:ilvl w:val="0"/>
          <w:numId w:val="22"/>
        </w:numPr>
      </w:pPr>
      <w:r w:rsidRPr="00B52CB5">
        <w:t xml:space="preserve">name – задает описание </w:t>
      </w:r>
      <w:r w:rsidR="00820297" w:rsidRPr="00B52CB5">
        <w:t>сайта</w:t>
      </w:r>
    </w:p>
    <w:p w14:paraId="39CF9ADE" w14:textId="77777777" w:rsidR="00820297" w:rsidRPr="00B52CB5" w:rsidRDefault="00820297" w:rsidP="00B728F9">
      <w:pPr>
        <w:pStyle w:val="a9"/>
        <w:numPr>
          <w:ilvl w:val="0"/>
          <w:numId w:val="22"/>
        </w:numPr>
      </w:pPr>
      <w:r w:rsidRPr="00B52CB5">
        <w:t>content – задает описание сайта</w:t>
      </w:r>
      <w:r w:rsidR="00316A0B" w:rsidRPr="00B52CB5">
        <w:t xml:space="preserve"> которые позволяют поисковикам находить сайт в интернете</w:t>
      </w:r>
    </w:p>
    <w:p w14:paraId="6C74F7E9" w14:textId="77777777" w:rsidR="00DC084C" w:rsidRPr="00B52CB5" w:rsidRDefault="00DC084C" w:rsidP="00B728F9">
      <w:pPr>
        <w:pStyle w:val="a9"/>
        <w:numPr>
          <w:ilvl w:val="0"/>
          <w:numId w:val="22"/>
        </w:numPr>
      </w:pPr>
      <w:r w:rsidRPr="00B52CB5">
        <w:t>Используется ключ</w:t>
      </w:r>
      <w:r w:rsidR="00E6781A" w:rsidRPr="00B52CB5">
        <w:t>-</w:t>
      </w:r>
      <w:r w:rsidRPr="00B52CB5">
        <w:t>значение</w:t>
      </w:r>
    </w:p>
    <w:p w14:paraId="5E578780" w14:textId="77777777" w:rsidR="002D496B" w:rsidRPr="00B52CB5" w:rsidRDefault="002D496B" w:rsidP="00561BC3">
      <w:pPr>
        <w:spacing w:after="0" w:line="240" w:lineRule="auto"/>
        <w:ind w:left="1004" w:firstLine="567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</w:pPr>
      <w:r w:rsidRPr="00B52CB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  <w:t>&lt;meta</w:t>
      </w:r>
      <w:r w:rsidRPr="00B52CB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uk-UA"/>
        </w:rPr>
        <w:t> name=</w:t>
      </w:r>
      <w:r w:rsidRPr="00B52CB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eastAsia="uk-UA"/>
        </w:rPr>
        <w:t>"keywords"</w:t>
      </w:r>
      <w:r w:rsidRPr="00B52CB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  <w:t xml:space="preserve"> </w:t>
      </w:r>
    </w:p>
    <w:p w14:paraId="5EF61C07" w14:textId="77777777" w:rsidR="00290B56" w:rsidRPr="00B52CB5" w:rsidRDefault="008D05CE" w:rsidP="00C15D9A">
      <w:pPr>
        <w:ind w:left="851" w:firstLine="0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</w:pPr>
      <w:r w:rsidRPr="00B52CB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  <w:tab/>
      </w:r>
      <w:r w:rsidR="00561BC3" w:rsidRPr="00B52CB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  <w:tab/>
      </w:r>
      <w:r w:rsidR="002D496B" w:rsidRPr="00B52CB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  <w:t xml:space="preserve"> </w:t>
      </w:r>
      <w:r w:rsidR="002D496B" w:rsidRPr="00B52CB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uk-UA"/>
        </w:rPr>
        <w:t> content=</w:t>
      </w:r>
      <w:r w:rsidR="002D496B" w:rsidRPr="00B52CB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eastAsia="uk-UA"/>
        </w:rPr>
        <w:t>"HTML, META, метатег, тег, поисковая система"</w:t>
      </w:r>
      <w:r w:rsidR="002D496B" w:rsidRPr="00B52CB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uk-UA"/>
        </w:rPr>
        <w:t>&gt;</w:t>
      </w:r>
    </w:p>
    <w:p w14:paraId="229E3347" w14:textId="77777777" w:rsidR="00C15D9A" w:rsidRPr="00B52CB5" w:rsidRDefault="00C15D9A" w:rsidP="00C15D9A">
      <w:r w:rsidRPr="00B52CB5">
        <w:t>link используется для подключение стилей, HTML библиотек а также шрифтов. Пример:</w:t>
      </w:r>
    </w:p>
    <w:p w14:paraId="2A21F280" w14:textId="77777777" w:rsidR="00C15D9A" w:rsidRPr="00161082" w:rsidRDefault="00C15D9A" w:rsidP="00C15D9A">
      <w:pPr>
        <w:pStyle w:val="a9"/>
        <w:numPr>
          <w:ilvl w:val="0"/>
          <w:numId w:val="24"/>
        </w:numPr>
        <w:rPr>
          <w:lang w:val="en-US"/>
        </w:rPr>
      </w:pPr>
      <w:r w:rsidRPr="00161082">
        <w:rPr>
          <w:lang w:val="en-US"/>
        </w:rPr>
        <w:t>&lt;link href ="css/index.css" rel="stylesheet"&gt;</w:t>
      </w:r>
    </w:p>
    <w:p w14:paraId="7360EBD1" w14:textId="55356C33" w:rsidR="00173AEA" w:rsidRPr="00B52CB5" w:rsidRDefault="00CB2417" w:rsidP="00173AEA">
      <w:pPr>
        <w:pStyle w:val="3"/>
      </w:pPr>
      <w:bookmarkStart w:id="15" w:name="_Toc39737126"/>
      <w:r>
        <w:rPr>
          <w:lang w:val="en-US"/>
        </w:rPr>
        <w:t>B</w:t>
      </w:r>
      <w:r w:rsidR="00173AEA" w:rsidRPr="00B52CB5">
        <w:t>ody</w:t>
      </w:r>
      <w:bookmarkEnd w:id="15"/>
    </w:p>
    <w:p w14:paraId="6843B087" w14:textId="77777777" w:rsidR="00173AEA" w:rsidRPr="00B52CB5" w:rsidRDefault="00173AEA" w:rsidP="00C3064C">
      <w:r w:rsidRPr="00B52CB5">
        <w:t>В body находится вся структура сайта, он как и head индивидуальный, тесть</w:t>
      </w:r>
      <w:r w:rsidR="00C3064C" w:rsidRPr="00B52CB5">
        <w:t xml:space="preserve"> м</w:t>
      </w:r>
      <w:r w:rsidRPr="00B52CB5">
        <w:t>ожет быть только один на сайте</w:t>
      </w:r>
    </w:p>
    <w:p w14:paraId="07D811C6" w14:textId="77777777" w:rsidR="00C3064C" w:rsidRPr="00B52CB5" w:rsidRDefault="00B40FB0" w:rsidP="00173AEA">
      <w:r w:rsidRPr="00B52CB5">
        <w:t>В конце body подключаются скрипты</w:t>
      </w:r>
    </w:p>
    <w:p w14:paraId="072E8D88" w14:textId="77777777" w:rsidR="00C3064C" w:rsidRPr="00B52CB5" w:rsidRDefault="00893B10" w:rsidP="00C3064C">
      <w:pPr>
        <w:pStyle w:val="2"/>
        <w:rPr>
          <w:lang w:val="ru-RU"/>
        </w:rPr>
      </w:pPr>
      <w:bookmarkStart w:id="16" w:name="_Toc39737127"/>
      <w:r w:rsidRPr="00B52CB5">
        <w:rPr>
          <w:lang w:val="ru-RU"/>
        </w:rPr>
        <w:t>Основные теги</w:t>
      </w:r>
      <w:bookmarkEnd w:id="16"/>
    </w:p>
    <w:p w14:paraId="1FF86184" w14:textId="15C15031" w:rsidR="00893B10" w:rsidRDefault="00893B10" w:rsidP="00893B10">
      <w:r w:rsidRPr="00B52CB5">
        <w:t>Теги в html разделаются на строчные и блочные</w:t>
      </w:r>
    </w:p>
    <w:p w14:paraId="0A642ECE" w14:textId="6AE6E978" w:rsidR="006A682F" w:rsidRPr="006A682F" w:rsidRDefault="006A682F" w:rsidP="006A682F">
      <w:pPr>
        <w:pStyle w:val="a9"/>
        <w:numPr>
          <w:ilvl w:val="0"/>
          <w:numId w:val="24"/>
        </w:numPr>
      </w:pPr>
      <w:r w:rsidRPr="006A682F">
        <w:rPr>
          <w:b/>
          <w:bCs/>
        </w:rPr>
        <w:lastRenderedPageBreak/>
        <w:t>Блочные элементы</w:t>
      </w:r>
      <w:r w:rsidRPr="006A682F">
        <w:t xml:space="preserve"> — предназначены для структурирования основных частей вашей страницы, путём разделения содержимого на логически связанные блоки.</w:t>
      </w:r>
    </w:p>
    <w:p w14:paraId="22F7ECAD" w14:textId="4A8B5746" w:rsidR="006D1E1A" w:rsidRPr="00B52CB5" w:rsidRDefault="006A682F" w:rsidP="006A682F">
      <w:pPr>
        <w:pStyle w:val="a9"/>
        <w:numPr>
          <w:ilvl w:val="0"/>
          <w:numId w:val="24"/>
        </w:numPr>
      </w:pPr>
      <w:r w:rsidRPr="006A682F">
        <w:rPr>
          <w:b/>
          <w:bCs/>
        </w:rPr>
        <w:t>Строчные элементы</w:t>
      </w:r>
      <w:r w:rsidRPr="006A682F">
        <w:t xml:space="preserve"> — предназначены, чтобы разграничить часть текста и придать ему определённую функцию или смысл. Строчные элементы, как правило, содержат одно или несколько слов.</w:t>
      </w:r>
    </w:p>
    <w:p w14:paraId="1C3F6624" w14:textId="77777777" w:rsidR="006D1E1A" w:rsidRPr="00B52CB5" w:rsidRDefault="006D1E1A" w:rsidP="00893B10"/>
    <w:p w14:paraId="39B280B8" w14:textId="56D5CC15" w:rsidR="00893B10" w:rsidRPr="00B52CB5" w:rsidRDefault="00893B10" w:rsidP="00595064">
      <w:r w:rsidRPr="00B52CB5">
        <w:t>Строчные находятся в таблице</w:t>
      </w:r>
    </w:p>
    <w:tbl>
      <w:tblPr>
        <w:tblStyle w:val="-35"/>
        <w:tblW w:w="9911" w:type="dxa"/>
        <w:tblLook w:val="04A0" w:firstRow="1" w:lastRow="0" w:firstColumn="1" w:lastColumn="0" w:noHBand="0" w:noVBand="1"/>
      </w:tblPr>
      <w:tblGrid>
        <w:gridCol w:w="2689"/>
        <w:gridCol w:w="7222"/>
      </w:tblGrid>
      <w:tr w:rsidR="000922C5" w:rsidRPr="00B52CB5" w14:paraId="31C7D92F" w14:textId="77777777" w:rsidTr="0009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430938CE" w14:textId="34C756D2" w:rsidR="000922C5" w:rsidRPr="00B52CB5" w:rsidRDefault="000922C5" w:rsidP="00845BFE">
            <w:pPr>
              <w:ind w:firstLine="0"/>
              <w:jc w:val="center"/>
            </w:pPr>
            <w:r>
              <w:t>Тег</w:t>
            </w:r>
          </w:p>
        </w:tc>
        <w:tc>
          <w:tcPr>
            <w:tcW w:w="7222" w:type="dxa"/>
          </w:tcPr>
          <w:p w14:paraId="53D51D0A" w14:textId="72D0CF9F" w:rsidR="000922C5" w:rsidRPr="00B52CB5" w:rsidRDefault="001E27FC" w:rsidP="00845BF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CC2053" w:rsidRPr="00B52CB5" w14:paraId="6B8F9E96" w14:textId="77777777" w:rsidTr="0009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00EBC9" w14:textId="77777777" w:rsidR="00CC2053" w:rsidRPr="00B52CB5" w:rsidRDefault="00CC2053" w:rsidP="00845BFE">
            <w:pPr>
              <w:ind w:firstLine="0"/>
              <w:jc w:val="center"/>
            </w:pPr>
            <w:r w:rsidRPr="00B52CB5">
              <w:t>a</w:t>
            </w:r>
          </w:p>
        </w:tc>
        <w:tc>
          <w:tcPr>
            <w:tcW w:w="7222" w:type="dxa"/>
          </w:tcPr>
          <w:p w14:paraId="0E6248CD" w14:textId="77777777" w:rsidR="00CC2053" w:rsidRPr="00B52CB5" w:rsidRDefault="00CC2053" w:rsidP="00845B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Ссылки</w:t>
            </w:r>
          </w:p>
        </w:tc>
      </w:tr>
      <w:tr w:rsidR="00CC2053" w:rsidRPr="00B52CB5" w14:paraId="452E7437" w14:textId="77777777" w:rsidTr="0009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C3D095" w14:textId="77777777" w:rsidR="00CC2053" w:rsidRPr="00B52CB5" w:rsidRDefault="00CC2053" w:rsidP="00845BFE">
            <w:pPr>
              <w:ind w:firstLine="0"/>
              <w:jc w:val="center"/>
            </w:pPr>
            <w:r w:rsidRPr="00B52CB5">
              <w:t>span</w:t>
            </w:r>
          </w:p>
        </w:tc>
        <w:tc>
          <w:tcPr>
            <w:tcW w:w="7222" w:type="dxa"/>
          </w:tcPr>
          <w:p w14:paraId="1625DA25" w14:textId="77777777" w:rsidR="00CC2053" w:rsidRPr="00B52CB5" w:rsidRDefault="00CC2053" w:rsidP="00845B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>Для выделения текста</w:t>
            </w:r>
          </w:p>
        </w:tc>
      </w:tr>
      <w:tr w:rsidR="00CC2053" w:rsidRPr="00B52CB5" w14:paraId="1F1BD11D" w14:textId="77777777" w:rsidTr="0009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2D335B" w14:textId="77777777" w:rsidR="00CC2053" w:rsidRPr="00B52CB5" w:rsidRDefault="00CC2053" w:rsidP="00845BFE">
            <w:pPr>
              <w:ind w:firstLine="0"/>
              <w:jc w:val="center"/>
            </w:pPr>
            <w:r w:rsidRPr="00B52CB5">
              <w:t>code</w:t>
            </w:r>
          </w:p>
        </w:tc>
        <w:tc>
          <w:tcPr>
            <w:tcW w:w="7222" w:type="dxa"/>
          </w:tcPr>
          <w:p w14:paraId="3B17E793" w14:textId="77777777" w:rsidR="00CC2053" w:rsidRPr="00B52CB5" w:rsidRDefault="00CC2053" w:rsidP="00845B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Отображение программного кода</w:t>
            </w:r>
          </w:p>
        </w:tc>
      </w:tr>
      <w:tr w:rsidR="00CC2053" w:rsidRPr="00B52CB5" w14:paraId="3EC305FE" w14:textId="77777777" w:rsidTr="0009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320FCB" w14:textId="77777777" w:rsidR="00CC2053" w:rsidRPr="00B52CB5" w:rsidRDefault="00CC2053" w:rsidP="00845BFE">
            <w:pPr>
              <w:ind w:firstLine="0"/>
              <w:jc w:val="center"/>
            </w:pPr>
            <w:r w:rsidRPr="00B52CB5">
              <w:t>input</w:t>
            </w:r>
          </w:p>
        </w:tc>
        <w:tc>
          <w:tcPr>
            <w:tcW w:w="7222" w:type="dxa"/>
          </w:tcPr>
          <w:p w14:paraId="60949272" w14:textId="77777777" w:rsidR="00CC2053" w:rsidRPr="00B52CB5" w:rsidRDefault="00CC2053" w:rsidP="00845BF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>Позволяет создать разные элементы</w:t>
            </w:r>
          </w:p>
        </w:tc>
      </w:tr>
      <w:tr w:rsidR="00CC2053" w:rsidRPr="00B52CB5" w14:paraId="0FF72458" w14:textId="77777777" w:rsidTr="0009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C9AE4C" w14:textId="77777777" w:rsidR="00CC2053" w:rsidRPr="00B52CB5" w:rsidRDefault="00CC2053" w:rsidP="00845BFE">
            <w:pPr>
              <w:ind w:firstLine="0"/>
              <w:jc w:val="center"/>
            </w:pPr>
            <w:r w:rsidRPr="00B52CB5">
              <w:t>label</w:t>
            </w:r>
          </w:p>
        </w:tc>
        <w:tc>
          <w:tcPr>
            <w:tcW w:w="7222" w:type="dxa"/>
          </w:tcPr>
          <w:p w14:paraId="06308F53" w14:textId="77777777" w:rsidR="00CC2053" w:rsidRPr="00B52CB5" w:rsidRDefault="00CC2053" w:rsidP="00845B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Позволяет связать с input</w:t>
            </w:r>
          </w:p>
        </w:tc>
      </w:tr>
    </w:tbl>
    <w:p w14:paraId="1739F87F" w14:textId="77777777" w:rsidR="00893B10" w:rsidRPr="00B52CB5" w:rsidRDefault="00893B10" w:rsidP="00893B10"/>
    <w:p w14:paraId="25FEE047" w14:textId="77777777" w:rsidR="00173AEA" w:rsidRPr="00B52CB5" w:rsidRDefault="0068068A" w:rsidP="00173AEA">
      <w:r w:rsidRPr="00B52CB5">
        <w:t>Блочный находиться в таблице</w:t>
      </w:r>
    </w:p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2689"/>
        <w:gridCol w:w="7222"/>
      </w:tblGrid>
      <w:tr w:rsidR="000922C5" w:rsidRPr="00B52CB5" w14:paraId="4B2DB07C" w14:textId="77777777" w:rsidTr="0009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58853A7D" w14:textId="103F1D0E" w:rsidR="000922C5" w:rsidRPr="00B52CB5" w:rsidRDefault="000922C5" w:rsidP="00E56706">
            <w:pPr>
              <w:ind w:firstLine="0"/>
              <w:jc w:val="center"/>
            </w:pPr>
            <w:r>
              <w:t>Тег</w:t>
            </w:r>
          </w:p>
        </w:tc>
        <w:tc>
          <w:tcPr>
            <w:tcW w:w="7222" w:type="dxa"/>
          </w:tcPr>
          <w:p w14:paraId="0A21BBC8" w14:textId="32326CD6" w:rsidR="000922C5" w:rsidRPr="00B52CB5" w:rsidRDefault="000922C5" w:rsidP="00E5670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56706" w:rsidRPr="00B52CB5" w14:paraId="1D41F7F0" w14:textId="77777777" w:rsidTr="0009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EEC9DA" w14:textId="77777777" w:rsidR="00E56706" w:rsidRPr="00B52CB5" w:rsidRDefault="00D3651A" w:rsidP="00E56706">
            <w:pPr>
              <w:ind w:firstLine="0"/>
              <w:jc w:val="center"/>
            </w:pPr>
            <w:r w:rsidRPr="00B52CB5">
              <w:t>div</w:t>
            </w:r>
          </w:p>
        </w:tc>
        <w:tc>
          <w:tcPr>
            <w:tcW w:w="7222" w:type="dxa"/>
          </w:tcPr>
          <w:p w14:paraId="0CC283AB" w14:textId="77777777" w:rsidR="00E56706" w:rsidRPr="00B52CB5" w:rsidRDefault="00D3651A" w:rsidP="00E5670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Универсальный блочный элемент</w:t>
            </w:r>
          </w:p>
        </w:tc>
      </w:tr>
      <w:tr w:rsidR="00E56706" w:rsidRPr="00B52CB5" w14:paraId="3AE91CAE" w14:textId="77777777" w:rsidTr="0009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D16A3D" w14:textId="77777777" w:rsidR="00E56706" w:rsidRPr="00B52CB5" w:rsidRDefault="00460858" w:rsidP="00E56706">
            <w:pPr>
              <w:ind w:firstLine="0"/>
              <w:jc w:val="center"/>
            </w:pPr>
            <w:r w:rsidRPr="00B52CB5">
              <w:t>Form</w:t>
            </w:r>
          </w:p>
        </w:tc>
        <w:tc>
          <w:tcPr>
            <w:tcW w:w="7222" w:type="dxa"/>
          </w:tcPr>
          <w:p w14:paraId="2AE5548B" w14:textId="77777777" w:rsidR="00E56706" w:rsidRPr="00B52CB5" w:rsidRDefault="00460858" w:rsidP="00E5670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>Устанавливает формы</w:t>
            </w:r>
          </w:p>
        </w:tc>
      </w:tr>
      <w:tr w:rsidR="00460858" w:rsidRPr="00B52CB5" w14:paraId="77C9DCAD" w14:textId="77777777" w:rsidTr="0009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FE244B" w14:textId="77777777" w:rsidR="00460858" w:rsidRPr="00B52CB5" w:rsidRDefault="00460858" w:rsidP="00460858">
            <w:pPr>
              <w:ind w:firstLine="0"/>
              <w:jc w:val="center"/>
            </w:pPr>
            <w:r w:rsidRPr="00B52CB5">
              <w:t>h(1-6)</w:t>
            </w:r>
          </w:p>
        </w:tc>
        <w:tc>
          <w:tcPr>
            <w:tcW w:w="7222" w:type="dxa"/>
          </w:tcPr>
          <w:p w14:paraId="7FC305FE" w14:textId="77777777" w:rsidR="00460858" w:rsidRPr="00B52CB5" w:rsidRDefault="00460858" w:rsidP="004608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Заголовки</w:t>
            </w:r>
          </w:p>
        </w:tc>
      </w:tr>
      <w:tr w:rsidR="00460858" w:rsidRPr="00B52CB5" w14:paraId="10092FC5" w14:textId="77777777" w:rsidTr="0009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23DF59" w14:textId="77777777" w:rsidR="00460858" w:rsidRPr="00B52CB5" w:rsidRDefault="00460858" w:rsidP="00460858">
            <w:pPr>
              <w:ind w:firstLine="0"/>
              <w:jc w:val="center"/>
            </w:pPr>
            <w:r w:rsidRPr="00B52CB5">
              <w:t>hr</w:t>
            </w:r>
          </w:p>
        </w:tc>
        <w:tc>
          <w:tcPr>
            <w:tcW w:w="7222" w:type="dxa"/>
          </w:tcPr>
          <w:p w14:paraId="793C0E9A" w14:textId="77777777" w:rsidR="00460858" w:rsidRPr="00B52CB5" w:rsidRDefault="00460858" w:rsidP="004608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>Горизонтальная линия</w:t>
            </w:r>
          </w:p>
        </w:tc>
      </w:tr>
      <w:tr w:rsidR="00460858" w:rsidRPr="00B52CB5" w14:paraId="28831155" w14:textId="77777777" w:rsidTr="0009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7A5BED" w14:textId="77777777" w:rsidR="00460858" w:rsidRPr="00B52CB5" w:rsidRDefault="001D7746" w:rsidP="00460858">
            <w:pPr>
              <w:ind w:firstLine="0"/>
              <w:jc w:val="center"/>
            </w:pPr>
            <w:r w:rsidRPr="00B52CB5">
              <w:t>Menu</w:t>
            </w:r>
          </w:p>
        </w:tc>
        <w:tc>
          <w:tcPr>
            <w:tcW w:w="7222" w:type="dxa"/>
          </w:tcPr>
          <w:p w14:paraId="30257841" w14:textId="77777777" w:rsidR="00460858" w:rsidRPr="00B52CB5" w:rsidRDefault="001D7746" w:rsidP="004608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Инструмент создания меню</w:t>
            </w:r>
          </w:p>
        </w:tc>
      </w:tr>
      <w:tr w:rsidR="00460858" w:rsidRPr="00B52CB5" w14:paraId="7C95D75A" w14:textId="77777777" w:rsidTr="0009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3CBACD" w14:textId="77777777" w:rsidR="00460858" w:rsidRPr="00B52CB5" w:rsidRDefault="001458A0" w:rsidP="00460858">
            <w:pPr>
              <w:ind w:firstLine="0"/>
              <w:jc w:val="center"/>
            </w:pPr>
            <w:r w:rsidRPr="00B52CB5">
              <w:t>table</w:t>
            </w:r>
          </w:p>
        </w:tc>
        <w:tc>
          <w:tcPr>
            <w:tcW w:w="7222" w:type="dxa"/>
          </w:tcPr>
          <w:p w14:paraId="7FD72AE7" w14:textId="77777777" w:rsidR="00460858" w:rsidRPr="00B52CB5" w:rsidRDefault="001458A0" w:rsidP="004608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>Создает таблицу</w:t>
            </w:r>
          </w:p>
        </w:tc>
      </w:tr>
      <w:tr w:rsidR="00460858" w:rsidRPr="00B52CB5" w14:paraId="646EE022" w14:textId="77777777" w:rsidTr="0009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738638" w14:textId="77777777" w:rsidR="00460858" w:rsidRPr="00B52CB5" w:rsidRDefault="00F74531" w:rsidP="00460858">
            <w:pPr>
              <w:ind w:firstLine="0"/>
              <w:jc w:val="center"/>
            </w:pPr>
            <w:r w:rsidRPr="00B52CB5">
              <w:t>ul</w:t>
            </w:r>
          </w:p>
        </w:tc>
        <w:tc>
          <w:tcPr>
            <w:tcW w:w="7222" w:type="dxa"/>
          </w:tcPr>
          <w:p w14:paraId="39F0C2D3" w14:textId="77777777" w:rsidR="00460858" w:rsidRPr="00B52CB5" w:rsidRDefault="00F74531" w:rsidP="004608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Создает маркированный список</w:t>
            </w:r>
          </w:p>
        </w:tc>
      </w:tr>
    </w:tbl>
    <w:p w14:paraId="0C995D22" w14:textId="77777777" w:rsidR="00C15D9A" w:rsidRPr="00B52CB5" w:rsidRDefault="00C15D9A" w:rsidP="00C15D9A"/>
    <w:p w14:paraId="7296A097" w14:textId="77777777" w:rsidR="00A977E0" w:rsidRDefault="00A977E0" w:rsidP="00C15D9A">
      <w:r>
        <w:lastRenderedPageBreak/>
        <w:t xml:space="preserve">Изображения вставляются на страницу с помощи тега </w:t>
      </w:r>
      <w:r w:rsidRPr="00FE4812">
        <w:t>&lt;</w:t>
      </w:r>
      <w:r>
        <w:rPr>
          <w:lang w:val="en-US"/>
        </w:rPr>
        <w:t>img</w:t>
      </w:r>
      <w:r w:rsidRPr="00FE4812">
        <w:t xml:space="preserve"> /&gt;</w:t>
      </w:r>
      <w:r w:rsidR="00FE4812" w:rsidRPr="00FE4812">
        <w:t xml:space="preserve">, </w:t>
      </w:r>
      <w:r w:rsidR="00FE4812">
        <w:t xml:space="preserve">или с помощи </w:t>
      </w:r>
      <w:r w:rsidR="00FE4812">
        <w:rPr>
          <w:lang w:val="en-US"/>
        </w:rPr>
        <w:t>CSS</w:t>
      </w:r>
      <w:r w:rsidR="00FE4812" w:rsidRPr="00FE4812">
        <w:t xml:space="preserve"> </w:t>
      </w:r>
      <w:r w:rsidR="00FE4812">
        <w:rPr>
          <w:lang w:val="en-US"/>
        </w:rPr>
        <w:t>background</w:t>
      </w:r>
      <w:r w:rsidR="00D96073" w:rsidRPr="00D96073">
        <w:t>-</w:t>
      </w:r>
      <w:r w:rsidR="00D96073">
        <w:rPr>
          <w:lang w:val="en-US"/>
        </w:rPr>
        <w:t>img</w:t>
      </w:r>
      <w:r>
        <w:t xml:space="preserve"> </w:t>
      </w:r>
    </w:p>
    <w:p w14:paraId="179BA663" w14:textId="375FE620" w:rsidR="00A60EA2" w:rsidRPr="00672904" w:rsidRDefault="00A60EA2" w:rsidP="00C15D9A">
      <w:r w:rsidRPr="00B52CB5">
        <w:t>А также есть семантические теги</w:t>
      </w:r>
      <w:r w:rsidR="005462F0" w:rsidRPr="00B52CB5">
        <w:t>, н</w:t>
      </w:r>
      <w:r w:rsidR="00330E31" w:rsidRPr="00B52CB5">
        <w:t>о о них позже</w:t>
      </w:r>
      <w:r w:rsidR="00161082" w:rsidRPr="00161082">
        <w:t xml:space="preserve">, </w:t>
      </w:r>
      <w:r w:rsidR="00161082">
        <w:t xml:space="preserve">на много позже </w:t>
      </w:r>
    </w:p>
    <w:p w14:paraId="494ADC3C" w14:textId="77777777" w:rsidR="007B375A" w:rsidRPr="00B52CB5" w:rsidRDefault="003608E9" w:rsidP="003608E9">
      <w:pPr>
        <w:pStyle w:val="1"/>
        <w:rPr>
          <w:lang w:val="ru-RU"/>
        </w:rPr>
      </w:pPr>
      <w:bookmarkStart w:id="17" w:name="_Toc39737128"/>
      <w:r w:rsidRPr="00B52CB5">
        <w:rPr>
          <w:lang w:val="ru-RU"/>
        </w:rPr>
        <w:lastRenderedPageBreak/>
        <w:t>Знакомство с CSS</w:t>
      </w:r>
      <w:bookmarkEnd w:id="17"/>
    </w:p>
    <w:p w14:paraId="57EFD372" w14:textId="77777777" w:rsidR="00A130D1" w:rsidRPr="00B52CB5" w:rsidRDefault="006C0E87" w:rsidP="00A130D1">
      <w:pPr>
        <w:pStyle w:val="2"/>
        <w:rPr>
          <w:lang w:val="ru-RU"/>
        </w:rPr>
      </w:pPr>
      <w:bookmarkStart w:id="18" w:name="_Toc39737129"/>
      <w:r w:rsidRPr="00B52CB5">
        <w:rPr>
          <w:lang w:val="ru-RU"/>
        </w:rPr>
        <w:t>Основные данные</w:t>
      </w:r>
      <w:bookmarkEnd w:id="18"/>
    </w:p>
    <w:p w14:paraId="268F9A9A" w14:textId="77777777" w:rsidR="006C0E87" w:rsidRPr="00B52CB5" w:rsidRDefault="006C0E87" w:rsidP="006C0E87">
      <w:r w:rsidRPr="00B52CB5">
        <w:t>Язык стилей CSS служит для того чтобы добавить красоты на сайт</w:t>
      </w:r>
    </w:p>
    <w:p w14:paraId="6E2AC5C8" w14:textId="77777777" w:rsidR="00F466AE" w:rsidRPr="00B52CB5" w:rsidRDefault="00F466AE" w:rsidP="00F466AE">
      <w:pPr>
        <w:pStyle w:val="2"/>
        <w:rPr>
          <w:lang w:val="ru-RU"/>
        </w:rPr>
      </w:pPr>
      <w:bookmarkStart w:id="19" w:name="_Toc39737130"/>
      <w:r w:rsidRPr="00B52CB5">
        <w:rPr>
          <w:lang w:val="ru-RU"/>
        </w:rPr>
        <w:t>Основные возможности</w:t>
      </w:r>
      <w:bookmarkEnd w:id="19"/>
    </w:p>
    <w:p w14:paraId="79F28090" w14:textId="77777777" w:rsidR="00EF4B9B" w:rsidRPr="00B52CB5" w:rsidRDefault="00E50143" w:rsidP="00E50143">
      <w:r w:rsidRPr="00B52CB5">
        <w:t xml:space="preserve">Всё что мы видим в css файле это </w:t>
      </w:r>
      <w:r w:rsidR="00A95035" w:rsidRPr="00B52CB5">
        <w:t xml:space="preserve">селекторы и </w:t>
      </w:r>
      <w:r w:rsidRPr="00B52CB5">
        <w:t>свойства</w:t>
      </w:r>
      <w:r w:rsidR="00EF4B9B" w:rsidRPr="00B52CB5">
        <w:t>, у них структура как в js функций а именно</w:t>
      </w:r>
    </w:p>
    <w:p w14:paraId="673B1EB4" w14:textId="77777777" w:rsidR="00EF4B9B" w:rsidRPr="00B52CB5" w:rsidRDefault="00874A2C" w:rsidP="00E50143">
      <w:r w:rsidRPr="00B52CB5">
        <w:t>с</w:t>
      </w:r>
      <w:r w:rsidR="00B31E2B" w:rsidRPr="00B52CB5">
        <w:t>електор</w:t>
      </w:r>
      <w:r w:rsidR="00EF4B9B" w:rsidRPr="00B52CB5">
        <w:t>{</w:t>
      </w:r>
    </w:p>
    <w:p w14:paraId="6215CC1C" w14:textId="77777777" w:rsidR="00EF4B9B" w:rsidRPr="00B52CB5" w:rsidRDefault="00874A2C" w:rsidP="00EF4B9B">
      <w:pPr>
        <w:ind w:left="567"/>
      </w:pPr>
      <w:r w:rsidRPr="00B52CB5">
        <w:t>с</w:t>
      </w:r>
      <w:r w:rsidR="00EF4B9B" w:rsidRPr="00B52CB5">
        <w:t>войство: значение;</w:t>
      </w:r>
    </w:p>
    <w:p w14:paraId="79443D83" w14:textId="77777777" w:rsidR="00E50143" w:rsidRPr="00B52CB5" w:rsidRDefault="00EF4B9B" w:rsidP="00E50143">
      <w:r w:rsidRPr="00B52CB5">
        <w:t>}</w:t>
      </w:r>
      <w:r w:rsidR="00E50143" w:rsidRPr="00B52CB5">
        <w:t xml:space="preserve"> </w:t>
      </w:r>
    </w:p>
    <w:p w14:paraId="49F8C7A5" w14:textId="77777777" w:rsidR="006C0E87" w:rsidRPr="00B52CB5" w:rsidRDefault="005462F0" w:rsidP="006C0E87">
      <w:r w:rsidRPr="00B52CB5">
        <w:t>Селектором может быть</w:t>
      </w:r>
    </w:p>
    <w:p w14:paraId="680FE4EC" w14:textId="594E78CD" w:rsidR="005462F0" w:rsidRPr="00B52CB5" w:rsidRDefault="009F796E" w:rsidP="005462F0">
      <w:pPr>
        <w:pStyle w:val="a9"/>
        <w:numPr>
          <w:ilvl w:val="0"/>
          <w:numId w:val="24"/>
        </w:numPr>
      </w:pPr>
      <w:r>
        <w:rPr>
          <w:lang w:val="en-US"/>
        </w:rPr>
        <w:t>tag</w:t>
      </w:r>
    </w:p>
    <w:p w14:paraId="44CE25B9" w14:textId="77777777" w:rsidR="003E2037" w:rsidRPr="00B52CB5" w:rsidRDefault="003E2037" w:rsidP="005462F0">
      <w:pPr>
        <w:pStyle w:val="a9"/>
        <w:numPr>
          <w:ilvl w:val="0"/>
          <w:numId w:val="24"/>
        </w:numPr>
      </w:pPr>
      <w:r w:rsidRPr="00B52CB5">
        <w:t>.class</w:t>
      </w:r>
    </w:p>
    <w:p w14:paraId="338A0AF1" w14:textId="77777777" w:rsidR="003E2037" w:rsidRPr="00B52CB5" w:rsidRDefault="003E2037" w:rsidP="005462F0">
      <w:pPr>
        <w:pStyle w:val="a9"/>
        <w:numPr>
          <w:ilvl w:val="0"/>
          <w:numId w:val="24"/>
        </w:numPr>
      </w:pPr>
      <w:r w:rsidRPr="00B52CB5">
        <w:t>#id</w:t>
      </w:r>
    </w:p>
    <w:p w14:paraId="2B8FE098" w14:textId="77777777" w:rsidR="00324B84" w:rsidRDefault="00324B84">
      <w:pPr>
        <w:spacing w:after="160" w:line="259" w:lineRule="auto"/>
        <w:ind w:firstLine="0"/>
        <w:rPr>
          <w:rFonts w:ascii="Times New Roman" w:eastAsiaTheme="majorEastAsia" w:hAnsi="Times New Roman" w:cstheme="majorBidi"/>
          <w:b/>
          <w:color w:val="000000" w:themeColor="text1"/>
          <w:szCs w:val="26"/>
        </w:rPr>
      </w:pPr>
      <w:r>
        <w:br w:type="page"/>
      </w:r>
    </w:p>
    <w:p w14:paraId="51D28622" w14:textId="3BAE5F6E" w:rsidR="00330E31" w:rsidRPr="00B52CB5" w:rsidRDefault="00330E31" w:rsidP="00330E31">
      <w:pPr>
        <w:pStyle w:val="2"/>
        <w:rPr>
          <w:lang w:val="ru-RU"/>
        </w:rPr>
      </w:pPr>
      <w:bookmarkStart w:id="20" w:name="_Toc39737131"/>
      <w:r w:rsidRPr="00B52CB5">
        <w:rPr>
          <w:lang w:val="ru-RU"/>
        </w:rPr>
        <w:lastRenderedPageBreak/>
        <w:t>Основные свойства</w:t>
      </w:r>
      <w:bookmarkEnd w:id="20"/>
    </w:p>
    <w:p w14:paraId="1470A43D" w14:textId="4FDD23C5" w:rsidR="001C56B6" w:rsidRPr="00B52CB5" w:rsidRDefault="001C56B6" w:rsidP="001C56B6">
      <w:r w:rsidRPr="00B52CB5">
        <w:t>Есть много различных свойств но я приведу основные которые будут использоваться на постоянной основе</w:t>
      </w:r>
      <w:r w:rsidR="00595064">
        <w:t xml:space="preserve"> </w:t>
      </w:r>
    </w:p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2547"/>
        <w:gridCol w:w="7364"/>
      </w:tblGrid>
      <w:tr w:rsidR="003807F6" w:rsidRPr="00B52CB5" w14:paraId="1162F268" w14:textId="77777777" w:rsidTr="0038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600D36EA" w14:textId="018C09AD" w:rsidR="003807F6" w:rsidRPr="00B52CB5" w:rsidRDefault="003807F6" w:rsidP="004964E1">
            <w:pPr>
              <w:ind w:firstLine="0"/>
              <w:jc w:val="center"/>
            </w:pPr>
            <w:r>
              <w:t>Свойство</w:t>
            </w:r>
          </w:p>
        </w:tc>
        <w:tc>
          <w:tcPr>
            <w:tcW w:w="7364" w:type="dxa"/>
          </w:tcPr>
          <w:p w14:paraId="7600A265" w14:textId="0F12F94B" w:rsidR="003807F6" w:rsidRPr="00B52CB5" w:rsidRDefault="002548C7" w:rsidP="004964E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964E1" w:rsidRPr="00B52CB5" w14:paraId="40028F82" w14:textId="77777777" w:rsidTr="0038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59827D" w14:textId="77777777" w:rsidR="004964E1" w:rsidRPr="00B52CB5" w:rsidRDefault="004964E1" w:rsidP="004964E1">
            <w:pPr>
              <w:ind w:firstLine="0"/>
              <w:jc w:val="center"/>
            </w:pPr>
            <w:r w:rsidRPr="00B52CB5">
              <w:t>background</w:t>
            </w:r>
          </w:p>
        </w:tc>
        <w:tc>
          <w:tcPr>
            <w:tcW w:w="7364" w:type="dxa"/>
          </w:tcPr>
          <w:p w14:paraId="44EFD671" w14:textId="77777777" w:rsidR="004964E1" w:rsidRPr="00B52CB5" w:rsidRDefault="004964E1" w:rsidP="004964E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Заливка фото, или цвета, или градиента</w:t>
            </w:r>
          </w:p>
        </w:tc>
      </w:tr>
      <w:tr w:rsidR="004964E1" w:rsidRPr="00B52CB5" w14:paraId="68D0055F" w14:textId="77777777" w:rsidTr="0038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483BA1" w14:textId="77777777" w:rsidR="004964E1" w:rsidRPr="00B52CB5" w:rsidRDefault="005B3349" w:rsidP="004964E1">
            <w:pPr>
              <w:ind w:firstLine="0"/>
              <w:jc w:val="center"/>
            </w:pPr>
            <w:r w:rsidRPr="00B52CB5">
              <w:t>color</w:t>
            </w:r>
          </w:p>
        </w:tc>
        <w:tc>
          <w:tcPr>
            <w:tcW w:w="7364" w:type="dxa"/>
          </w:tcPr>
          <w:p w14:paraId="17245B52" w14:textId="77777777" w:rsidR="004964E1" w:rsidRPr="00B52CB5" w:rsidRDefault="005B3349" w:rsidP="004964E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>Для добавления цвета тексту</w:t>
            </w:r>
          </w:p>
        </w:tc>
      </w:tr>
      <w:tr w:rsidR="004964E1" w:rsidRPr="00B52CB5" w14:paraId="0871C647" w14:textId="77777777" w:rsidTr="0038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6AEA47" w14:textId="77777777" w:rsidR="004964E1" w:rsidRPr="00B52CB5" w:rsidRDefault="0007093B" w:rsidP="004964E1">
            <w:pPr>
              <w:ind w:firstLine="0"/>
              <w:jc w:val="center"/>
            </w:pPr>
            <w:r w:rsidRPr="00B52CB5">
              <w:t>Margin</w:t>
            </w:r>
          </w:p>
        </w:tc>
        <w:tc>
          <w:tcPr>
            <w:tcW w:w="7364" w:type="dxa"/>
          </w:tcPr>
          <w:p w14:paraId="13AA5454" w14:textId="77777777" w:rsidR="004964E1" w:rsidRPr="00B52CB5" w:rsidRDefault="0007093B" w:rsidP="004964E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Отталкивание между элементами</w:t>
            </w:r>
          </w:p>
        </w:tc>
      </w:tr>
      <w:tr w:rsidR="004964E1" w:rsidRPr="00B52CB5" w14:paraId="45FA6CAD" w14:textId="77777777" w:rsidTr="0038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D04845" w14:textId="77777777" w:rsidR="004964E1" w:rsidRPr="00B52CB5" w:rsidRDefault="0007093B" w:rsidP="004964E1">
            <w:pPr>
              <w:ind w:firstLine="0"/>
              <w:jc w:val="center"/>
            </w:pPr>
            <w:r w:rsidRPr="00B52CB5">
              <w:t>Padding</w:t>
            </w:r>
          </w:p>
        </w:tc>
        <w:tc>
          <w:tcPr>
            <w:tcW w:w="7364" w:type="dxa"/>
          </w:tcPr>
          <w:p w14:paraId="44713491" w14:textId="77777777" w:rsidR="004964E1" w:rsidRPr="00B52CB5" w:rsidRDefault="0007093B" w:rsidP="004964E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 xml:space="preserve">Увеличить область </w:t>
            </w:r>
          </w:p>
        </w:tc>
      </w:tr>
      <w:tr w:rsidR="004964E1" w:rsidRPr="00B52CB5" w14:paraId="5DEB3624" w14:textId="77777777" w:rsidTr="0038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28060F" w14:textId="77777777" w:rsidR="004964E1" w:rsidRPr="00B52CB5" w:rsidRDefault="0007093B" w:rsidP="004964E1">
            <w:pPr>
              <w:ind w:firstLine="0"/>
              <w:jc w:val="center"/>
            </w:pPr>
            <w:r w:rsidRPr="00B52CB5">
              <w:t>Font-size</w:t>
            </w:r>
          </w:p>
        </w:tc>
        <w:tc>
          <w:tcPr>
            <w:tcW w:w="7364" w:type="dxa"/>
          </w:tcPr>
          <w:p w14:paraId="217D45CB" w14:textId="77777777" w:rsidR="004964E1" w:rsidRPr="00B52CB5" w:rsidRDefault="0007093B" w:rsidP="004964E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Размер шрифта</w:t>
            </w:r>
          </w:p>
        </w:tc>
      </w:tr>
      <w:tr w:rsidR="004964E1" w:rsidRPr="00B52CB5" w14:paraId="58F974BB" w14:textId="77777777" w:rsidTr="0038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88E22A" w14:textId="5FA71B89" w:rsidR="004964E1" w:rsidRPr="00F11E6A" w:rsidRDefault="00F11E6A" w:rsidP="0007093B">
            <w:pPr>
              <w:ind w:firstLine="0"/>
              <w:jc w:val="center"/>
              <w:rPr>
                <w:lang w:val="en-US"/>
              </w:rPr>
            </w:pPr>
            <w:r w:rsidRPr="00F11E6A">
              <w:rPr>
                <w:lang w:val="en-US"/>
              </w:rPr>
              <w:t>Font-weight</w:t>
            </w:r>
          </w:p>
        </w:tc>
        <w:tc>
          <w:tcPr>
            <w:tcW w:w="7364" w:type="dxa"/>
          </w:tcPr>
          <w:p w14:paraId="55592BFD" w14:textId="1A50A2C5" w:rsidR="004964E1" w:rsidRPr="00B52CB5" w:rsidRDefault="00F11E6A" w:rsidP="004964E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жирность текст</w:t>
            </w:r>
            <w:r w:rsidR="00017325">
              <w:t>а</w:t>
            </w:r>
          </w:p>
        </w:tc>
      </w:tr>
      <w:tr w:rsidR="004964E1" w:rsidRPr="00B52CB5" w14:paraId="63FD5A16" w14:textId="77777777" w:rsidTr="0038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001261" w14:textId="77777777" w:rsidR="004964E1" w:rsidRPr="00B52CB5" w:rsidRDefault="00D119EC" w:rsidP="004964E1">
            <w:pPr>
              <w:ind w:firstLine="0"/>
              <w:jc w:val="center"/>
            </w:pPr>
            <w:r w:rsidRPr="00B52CB5">
              <w:t>Font-face</w:t>
            </w:r>
          </w:p>
        </w:tc>
        <w:tc>
          <w:tcPr>
            <w:tcW w:w="7364" w:type="dxa"/>
          </w:tcPr>
          <w:p w14:paraId="1ECE1B63" w14:textId="77777777" w:rsidR="004964E1" w:rsidRPr="00B52CB5" w:rsidRDefault="000B4B16" w:rsidP="004964E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CB5">
              <w:t>Задаются шрифты</w:t>
            </w:r>
          </w:p>
        </w:tc>
      </w:tr>
      <w:tr w:rsidR="00F11E6A" w:rsidRPr="00B52CB5" w14:paraId="2AB3F47A" w14:textId="77777777" w:rsidTr="0038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1309D0" w14:textId="6662240E" w:rsidR="00F11E6A" w:rsidRPr="00B52CB5" w:rsidRDefault="00F11E6A" w:rsidP="00F11E6A">
            <w:pPr>
              <w:ind w:firstLine="0"/>
              <w:jc w:val="center"/>
            </w:pPr>
            <w:r w:rsidRPr="00B52CB5">
              <w:t>Align</w:t>
            </w:r>
          </w:p>
        </w:tc>
        <w:tc>
          <w:tcPr>
            <w:tcW w:w="7364" w:type="dxa"/>
          </w:tcPr>
          <w:p w14:paraId="646C52DE" w14:textId="5E0E2A5D" w:rsidR="00F11E6A" w:rsidRPr="00B52CB5" w:rsidRDefault="00F11E6A" w:rsidP="00F11E6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CB5">
              <w:t>Выравнивание строчных элементов</w:t>
            </w:r>
          </w:p>
        </w:tc>
      </w:tr>
      <w:tr w:rsidR="00F11E6A" w:rsidRPr="00B52CB5" w14:paraId="30EA2245" w14:textId="77777777" w:rsidTr="0038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75F5E2" w14:textId="77777777" w:rsidR="00F11E6A" w:rsidRPr="00871A1E" w:rsidRDefault="00F11E6A" w:rsidP="00F11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</w:tc>
        <w:tc>
          <w:tcPr>
            <w:tcW w:w="7364" w:type="dxa"/>
          </w:tcPr>
          <w:p w14:paraId="0D668432" w14:textId="77777777" w:rsidR="00F11E6A" w:rsidRPr="00B52CB5" w:rsidRDefault="00F11E6A" w:rsidP="00F11E6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рамка</w:t>
            </w:r>
          </w:p>
        </w:tc>
      </w:tr>
      <w:tr w:rsidR="00F11E6A" w:rsidRPr="00B52CB5" w14:paraId="59E9FEAD" w14:textId="77777777" w:rsidTr="0038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317C12" w14:textId="4A7A7707" w:rsidR="00F11E6A" w:rsidRDefault="00F11E6A" w:rsidP="00F11E6A">
            <w:pPr>
              <w:ind w:firstLine="0"/>
              <w:jc w:val="center"/>
              <w:rPr>
                <w:lang w:val="en-US"/>
              </w:rPr>
            </w:pPr>
            <w:r w:rsidRPr="001366B8">
              <w:rPr>
                <w:lang w:val="en-US"/>
              </w:rPr>
              <w:t>Text</w:t>
            </w:r>
            <w:r>
              <w:t>-</w:t>
            </w:r>
            <w:r w:rsidRPr="001366B8">
              <w:rPr>
                <w:lang w:val="en-US"/>
              </w:rPr>
              <w:t>decoration</w:t>
            </w:r>
          </w:p>
        </w:tc>
        <w:tc>
          <w:tcPr>
            <w:tcW w:w="7364" w:type="dxa"/>
          </w:tcPr>
          <w:p w14:paraId="02719190" w14:textId="77777777" w:rsidR="00F11E6A" w:rsidRPr="001366B8" w:rsidRDefault="00F11E6A" w:rsidP="00F11E6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Полезность для всего)</w:t>
            </w:r>
          </w:p>
        </w:tc>
      </w:tr>
      <w:tr w:rsidR="00F11E6A" w:rsidRPr="00B52CB5" w14:paraId="0A9453BA" w14:textId="77777777" w:rsidTr="0038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7EC2D0" w14:textId="7FBC23CC" w:rsidR="00F11E6A" w:rsidRPr="001366B8" w:rsidRDefault="00F11E6A" w:rsidP="00F11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364" w:type="dxa"/>
          </w:tcPr>
          <w:p w14:paraId="6C04AE01" w14:textId="7777A495" w:rsidR="00F11E6A" w:rsidRPr="003E15E2" w:rsidRDefault="00F11E6A" w:rsidP="00F11E6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Выравнивание </w:t>
            </w:r>
          </w:p>
        </w:tc>
      </w:tr>
      <w:tr w:rsidR="00F11E6A" w:rsidRPr="00B52CB5" w14:paraId="487A7C41" w14:textId="77777777" w:rsidTr="0038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F5832A" w14:textId="29BF1BD4" w:rsidR="00F11E6A" w:rsidRDefault="00F11E6A" w:rsidP="00F11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List-style-type</w:t>
            </w:r>
          </w:p>
        </w:tc>
        <w:tc>
          <w:tcPr>
            <w:tcW w:w="7364" w:type="dxa"/>
          </w:tcPr>
          <w:p w14:paraId="63B5974E" w14:textId="1764A3C3" w:rsidR="00F11E6A" w:rsidRDefault="00F11E6A" w:rsidP="00F11E6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Убрать маркеры со списка</w:t>
            </w:r>
          </w:p>
        </w:tc>
      </w:tr>
    </w:tbl>
    <w:p w14:paraId="00DC29FD" w14:textId="77777777" w:rsidR="004964E1" w:rsidRPr="00B52CB5" w:rsidRDefault="00E77606" w:rsidP="00E77606">
      <w:pPr>
        <w:pStyle w:val="2"/>
        <w:rPr>
          <w:lang w:val="ru-RU"/>
        </w:rPr>
      </w:pPr>
      <w:bookmarkStart w:id="21" w:name="_Toc39737132"/>
      <w:r w:rsidRPr="00B52CB5">
        <w:rPr>
          <w:lang w:val="ru-RU"/>
        </w:rPr>
        <w:t>Селекторы</w:t>
      </w:r>
      <w:bookmarkEnd w:id="21"/>
    </w:p>
    <w:p w14:paraId="60FBD605" w14:textId="77777777" w:rsidR="00871A1E" w:rsidRDefault="00871A1E" w:rsidP="00871A1E">
      <w:pPr>
        <w:pStyle w:val="3"/>
      </w:pPr>
      <w:bookmarkStart w:id="22" w:name="_Toc39737133"/>
      <w:r w:rsidRPr="00871A1E">
        <w:t>Псевдокласс</w:t>
      </w:r>
      <w:r>
        <w:t>ы</w:t>
      </w:r>
      <w:bookmarkEnd w:id="22"/>
    </w:p>
    <w:p w14:paraId="384E78ED" w14:textId="77777777" w:rsidR="00871A1E" w:rsidRDefault="008D2F68" w:rsidP="00871A1E">
      <w:r>
        <w:t>Псевдоклассы позволяют динамически влиять на страницу сайта, это может быть как от действий пользователя, так и от того что сделает сам браузер</w:t>
      </w:r>
    </w:p>
    <w:p w14:paraId="3581E049" w14:textId="77777777" w:rsidR="009141BD" w:rsidRDefault="002C3A1F" w:rsidP="00871A1E">
      <w:r>
        <w:t>Есть несколько видов</w:t>
      </w:r>
    </w:p>
    <w:p w14:paraId="52860F3C" w14:textId="77777777" w:rsidR="002C3A1F" w:rsidRDefault="009141BD" w:rsidP="009141BD">
      <w:pPr>
        <w:pStyle w:val="a9"/>
        <w:numPr>
          <w:ilvl w:val="0"/>
          <w:numId w:val="25"/>
        </w:numPr>
      </w:pPr>
      <w:r>
        <w:lastRenderedPageBreak/>
        <w:t>Динамические</w:t>
      </w:r>
    </w:p>
    <w:p w14:paraId="7C034BE8" w14:textId="77777777" w:rsidR="009141BD" w:rsidRDefault="009141BD" w:rsidP="009141BD">
      <w:pPr>
        <w:pStyle w:val="a9"/>
        <w:numPr>
          <w:ilvl w:val="0"/>
          <w:numId w:val="25"/>
        </w:numPr>
      </w:pPr>
      <w:r>
        <w:t>Интерфейсов</w:t>
      </w:r>
    </w:p>
    <w:p w14:paraId="2583FEB1" w14:textId="77777777" w:rsidR="009141BD" w:rsidRDefault="009141BD" w:rsidP="009141BD">
      <w:pPr>
        <w:pStyle w:val="a9"/>
        <w:numPr>
          <w:ilvl w:val="0"/>
          <w:numId w:val="25"/>
        </w:numPr>
      </w:pPr>
      <w:r>
        <w:t>Структурные</w:t>
      </w:r>
    </w:p>
    <w:p w14:paraId="53CE8612" w14:textId="77777777" w:rsidR="009141BD" w:rsidRDefault="009141BD" w:rsidP="009141BD">
      <w:pPr>
        <w:pStyle w:val="a9"/>
        <w:numPr>
          <w:ilvl w:val="0"/>
          <w:numId w:val="25"/>
        </w:numPr>
      </w:pPr>
      <w:r>
        <w:t>Целевые</w:t>
      </w:r>
    </w:p>
    <w:p w14:paraId="34FA3C1A" w14:textId="77777777" w:rsidR="009141BD" w:rsidRDefault="009141BD" w:rsidP="009141BD">
      <w:pPr>
        <w:pStyle w:val="a9"/>
        <w:numPr>
          <w:ilvl w:val="0"/>
          <w:numId w:val="25"/>
        </w:numPr>
      </w:pPr>
      <w:r>
        <w:t>Язиковой</w:t>
      </w:r>
    </w:p>
    <w:p w14:paraId="7EE089EF" w14:textId="77777777" w:rsidR="009141BD" w:rsidRDefault="009141BD" w:rsidP="009141BD">
      <w:pPr>
        <w:pStyle w:val="a9"/>
        <w:numPr>
          <w:ilvl w:val="0"/>
          <w:numId w:val="25"/>
        </w:numPr>
      </w:pPr>
      <w:r>
        <w:t>Отрицаний</w:t>
      </w:r>
    </w:p>
    <w:p w14:paraId="07188386" w14:textId="77777777" w:rsidR="009141BD" w:rsidRDefault="009141BD" w:rsidP="009141BD">
      <w:r>
        <w:t xml:space="preserve">А также есть псеводклассы отрицания, но все их рассматривать не будем, опишу только основные, это  </w:t>
      </w:r>
    </w:p>
    <w:p w14:paraId="527A5C28" w14:textId="77777777" w:rsidR="009141BD" w:rsidRPr="00B52CB5" w:rsidRDefault="00BE7392" w:rsidP="009141BD">
      <w:pPr>
        <w:pStyle w:val="a9"/>
        <w:numPr>
          <w:ilvl w:val="0"/>
          <w:numId w:val="26"/>
        </w:numPr>
      </w:pPr>
      <w:r>
        <w:t>Динамические</w:t>
      </w:r>
      <w:r w:rsidR="00C34597">
        <w:t xml:space="preserve">, для </w:t>
      </w:r>
      <w:r w:rsidR="00EE79FA">
        <w:t>анимации</w:t>
      </w:r>
    </w:p>
    <w:p w14:paraId="3B2E5860" w14:textId="77777777" w:rsidR="009141BD" w:rsidRDefault="009141BD" w:rsidP="00BE7392">
      <w:pPr>
        <w:pStyle w:val="a9"/>
        <w:numPr>
          <w:ilvl w:val="1"/>
          <w:numId w:val="26"/>
        </w:numPr>
      </w:pPr>
      <w:r w:rsidRPr="00B52CB5">
        <w:t>:hover – служит для того чтобы свойство включались когда на них наводят мышкой</w:t>
      </w:r>
    </w:p>
    <w:p w14:paraId="7C013FA6" w14:textId="77777777" w:rsidR="008947F4" w:rsidRDefault="008947F4" w:rsidP="00BE7392">
      <w:pPr>
        <w:pStyle w:val="a9"/>
        <w:numPr>
          <w:ilvl w:val="1"/>
          <w:numId w:val="26"/>
        </w:numPr>
      </w:pPr>
      <w:r w:rsidRPr="008947F4">
        <w:t>:</w:t>
      </w:r>
      <w:r>
        <w:rPr>
          <w:lang w:val="en-US"/>
        </w:rPr>
        <w:t>link</w:t>
      </w:r>
      <w:r w:rsidRPr="008947F4">
        <w:t>, : visited –</w:t>
      </w:r>
      <w:r>
        <w:t xml:space="preserve"> Ссылки, посещение и нет</w:t>
      </w:r>
    </w:p>
    <w:p w14:paraId="56F3CF45" w14:textId="77777777" w:rsidR="008947F4" w:rsidRDefault="008947F4" w:rsidP="00BE7392">
      <w:pPr>
        <w:pStyle w:val="a9"/>
        <w:numPr>
          <w:ilvl w:val="1"/>
          <w:numId w:val="26"/>
        </w:numPr>
      </w:pPr>
      <w:r w:rsidRPr="008947F4">
        <w:t>:active</w:t>
      </w:r>
      <w:r>
        <w:t xml:space="preserve"> – Активный элемент</w:t>
      </w:r>
      <w:r w:rsidR="00EF255D" w:rsidRPr="00EF255D">
        <w:t>(</w:t>
      </w:r>
      <w:r w:rsidR="00EF255D">
        <w:t>Клик тоже)</w:t>
      </w:r>
    </w:p>
    <w:p w14:paraId="62636F98" w14:textId="77777777" w:rsidR="00BE7392" w:rsidRDefault="00EE79FA" w:rsidP="00BE7392">
      <w:pPr>
        <w:pStyle w:val="a9"/>
        <w:numPr>
          <w:ilvl w:val="0"/>
          <w:numId w:val="26"/>
        </w:numPr>
      </w:pPr>
      <w:r>
        <w:t xml:space="preserve">Структурные </w:t>
      </w:r>
    </w:p>
    <w:p w14:paraId="1BBCF8C8" w14:textId="77777777" w:rsidR="00EE79FA" w:rsidRPr="001366B8" w:rsidRDefault="00EE79FA" w:rsidP="00EE79FA">
      <w:pPr>
        <w:pStyle w:val="a9"/>
        <w:numPr>
          <w:ilvl w:val="1"/>
          <w:numId w:val="26"/>
        </w:numPr>
      </w:pPr>
      <w:r w:rsidRPr="00EE79FA">
        <w:rPr>
          <w:shd w:val="clear" w:color="auto" w:fill="F5F5F5"/>
        </w:rPr>
        <w:t>:nth-child()</w:t>
      </w:r>
      <w:r>
        <w:rPr>
          <w:shd w:val="clear" w:color="auto" w:fill="F5F5F5"/>
        </w:rPr>
        <w:t xml:space="preserve"> – индексовые внутри контейнера, мои любимые</w:t>
      </w:r>
    </w:p>
    <w:p w14:paraId="3BA0CCF9" w14:textId="170178FF" w:rsidR="001366B8" w:rsidRDefault="00DA57A2" w:rsidP="00DA57A2">
      <w:pPr>
        <w:pStyle w:val="1"/>
        <w:rPr>
          <w:lang w:val="ru-RU"/>
        </w:rPr>
      </w:pPr>
      <w:bookmarkStart w:id="23" w:name="_Toc39737134"/>
      <w:r>
        <w:rPr>
          <w:lang w:val="ru-RU"/>
        </w:rPr>
        <w:lastRenderedPageBreak/>
        <w:t>Для меня</w:t>
      </w:r>
      <w:bookmarkEnd w:id="23"/>
    </w:p>
    <w:p w14:paraId="2E8B9EA9" w14:textId="6FEFFAA1" w:rsidR="00DA57A2" w:rsidRDefault="00DA57A2" w:rsidP="00DA57A2">
      <w:r>
        <w:t xml:space="preserve">Смотри когда мы создаем </w:t>
      </w:r>
      <w:r w:rsidR="005D74C5">
        <w:t>какой-то</w:t>
      </w:r>
      <w:r>
        <w:t xml:space="preserve"> сайт всегда делаем файловую структуру, неважно это сложный </w:t>
      </w:r>
      <w:r w:rsidR="005D74C5">
        <w:t>проект</w:t>
      </w:r>
      <w:r>
        <w:t xml:space="preserve">, или </w:t>
      </w:r>
      <w:r w:rsidR="005D74C5">
        <w:t>простенький</w:t>
      </w:r>
      <w:r>
        <w:t>, должно быть вот так</w:t>
      </w:r>
    </w:p>
    <w:p w14:paraId="2663D522" w14:textId="0220CC7F" w:rsidR="00DA57A2" w:rsidRDefault="00DA57A2" w:rsidP="00DA57A2">
      <w:pPr>
        <w:rPr>
          <w:lang w:val="en-US"/>
        </w:rPr>
      </w:pPr>
      <w:r>
        <w:rPr>
          <w:lang w:val="en-US"/>
        </w:rPr>
        <w:t>Index.html</w:t>
      </w:r>
    </w:p>
    <w:p w14:paraId="3F51E1BA" w14:textId="5B2C257D" w:rsidR="00DA57A2" w:rsidRDefault="00DA57A2" w:rsidP="00DA57A2">
      <w:pPr>
        <w:rPr>
          <w:lang w:val="en-US"/>
        </w:rPr>
      </w:pPr>
      <w:r>
        <w:rPr>
          <w:lang w:val="en-US"/>
        </w:rPr>
        <w:t>—js/index.js</w:t>
      </w:r>
    </w:p>
    <w:p w14:paraId="3BBA05EA" w14:textId="516F40D3" w:rsidR="00DA57A2" w:rsidRPr="00672904" w:rsidRDefault="00DA57A2" w:rsidP="00DA57A2">
      <w:pPr>
        <w:rPr>
          <w:lang w:val="en-US"/>
        </w:rPr>
      </w:pPr>
      <w:r>
        <w:rPr>
          <w:lang w:val="en-US"/>
        </w:rPr>
        <w:t>—css/index.css</w:t>
      </w:r>
    </w:p>
    <w:p w14:paraId="1D1FCBA0" w14:textId="2C72CB8A" w:rsidR="00DA57A2" w:rsidRPr="00D251BF" w:rsidRDefault="00DA57A2" w:rsidP="00DA57A2">
      <w:pPr>
        <w:rPr>
          <w:lang w:val="en-US"/>
        </w:rPr>
      </w:pPr>
      <w:r>
        <w:rPr>
          <w:lang w:val="en-US"/>
        </w:rPr>
        <w:t>—fonts/</w:t>
      </w:r>
      <w:r w:rsidR="0077398E">
        <w:rPr>
          <w:lang w:val="en-US"/>
        </w:rPr>
        <w:t>fonts.</w:t>
      </w:r>
      <w:r w:rsidR="00D251BF">
        <w:rPr>
          <w:lang w:val="en-US"/>
        </w:rPr>
        <w:t>ttf</w:t>
      </w:r>
    </w:p>
    <w:p w14:paraId="6C0ECF0F" w14:textId="62B140C6" w:rsidR="00DA57A2" w:rsidRDefault="00DA57A2" w:rsidP="00DA57A2">
      <w:pPr>
        <w:rPr>
          <w:lang w:val="en-US"/>
        </w:rPr>
      </w:pPr>
      <w:r>
        <w:rPr>
          <w:lang w:val="en-US"/>
        </w:rPr>
        <w:t>—res/img.jpg</w:t>
      </w:r>
    </w:p>
    <w:p w14:paraId="3A2937FE" w14:textId="77777777" w:rsidR="00AC0160" w:rsidRDefault="00AC0160" w:rsidP="00AC0160">
      <w:r>
        <w:t>Самое главное для хорошего программиста это 2 фактора, логика и воображение.</w:t>
      </w:r>
    </w:p>
    <w:p w14:paraId="5A55E9FB" w14:textId="77777777" w:rsidR="00AC0160" w:rsidRDefault="00AC0160" w:rsidP="00AC0160">
      <w:r>
        <w:t xml:space="preserve">А для работы на фрилансе это ещё и дизайн хоть немного </w:t>
      </w:r>
    </w:p>
    <w:p w14:paraId="7748101E" w14:textId="646EE86C" w:rsidR="00DA57A2" w:rsidRPr="00AC0160" w:rsidRDefault="00DA57A2" w:rsidP="00DA57A2"/>
    <w:p w14:paraId="0DD773D8" w14:textId="07F70BB7" w:rsidR="005D74C5" w:rsidRDefault="005D74C5" w:rsidP="005D74C5">
      <w:pPr>
        <w:pStyle w:val="2"/>
        <w:rPr>
          <w:lang w:val="ru-RU"/>
        </w:rPr>
      </w:pPr>
      <w:bookmarkStart w:id="24" w:name="_Toc39737135"/>
      <w:r>
        <w:rPr>
          <w:lang w:val="ru-RU"/>
        </w:rPr>
        <w:t>Открыть</w:t>
      </w:r>
      <w:r w:rsidR="00BA6B27" w:rsidRPr="005566AC">
        <w:rPr>
          <w:lang w:val="ru-RU"/>
        </w:rPr>
        <w:t xml:space="preserve"> </w:t>
      </w:r>
      <w:r w:rsidR="00BA6B27">
        <w:rPr>
          <w:lang w:val="en-US"/>
        </w:rPr>
        <w:t>psd</w:t>
      </w:r>
      <w:r>
        <w:rPr>
          <w:lang w:val="ru-RU"/>
        </w:rPr>
        <w:t xml:space="preserve"> без Фотошопа можно</w:t>
      </w:r>
      <w:bookmarkEnd w:id="24"/>
    </w:p>
    <w:p w14:paraId="4C9FC04B" w14:textId="52A18114" w:rsidR="005D74C5" w:rsidRDefault="00CF749F" w:rsidP="005D74C5">
      <w:hyperlink r:id="rId11" w:history="1">
        <w:r w:rsidR="005D74C5" w:rsidRPr="005D74C5">
          <w:rPr>
            <w:rStyle w:val="ab"/>
            <w:color w:val="auto"/>
            <w:u w:val="none"/>
          </w:rPr>
          <w:t>https://www.photopea.com/</w:t>
        </w:r>
      </w:hyperlink>
    </w:p>
    <w:p w14:paraId="51769A1B" w14:textId="77777777" w:rsidR="00AC0160" w:rsidRDefault="00AC0160" w:rsidP="00540870"/>
    <w:p w14:paraId="3FAD6AF5" w14:textId="633D87C8" w:rsidR="00BF0C33" w:rsidRDefault="00BF0C33" w:rsidP="00BF0C33">
      <w:pPr>
        <w:pStyle w:val="1"/>
        <w:rPr>
          <w:lang w:val="ru-RU"/>
        </w:rPr>
      </w:pPr>
      <w:bookmarkStart w:id="25" w:name="_Toc39737136"/>
      <w:r>
        <w:rPr>
          <w:lang w:val="ru-RU"/>
        </w:rPr>
        <w:lastRenderedPageBreak/>
        <w:t>Домашнее задание</w:t>
      </w:r>
      <w:bookmarkEnd w:id="25"/>
    </w:p>
    <w:p w14:paraId="4A8EE7FC" w14:textId="4FF27185" w:rsidR="00BF0C33" w:rsidRPr="00AE5957" w:rsidRDefault="00BF0C33" w:rsidP="00BF0C33">
      <w:pPr>
        <w:pStyle w:val="2"/>
        <w:rPr>
          <w:lang w:val="ru-RU"/>
        </w:rPr>
      </w:pPr>
      <w:bookmarkStart w:id="26" w:name="_Toc39737137"/>
      <w:r>
        <w:rPr>
          <w:lang w:val="ru-RU"/>
        </w:rPr>
        <w:t xml:space="preserve">Выучить все сокращения </w:t>
      </w:r>
      <w:r>
        <w:rPr>
          <w:lang w:val="en-US"/>
        </w:rPr>
        <w:t>Emmet</w:t>
      </w:r>
      <w:r w:rsidR="00AE5957" w:rsidRPr="00AE5957">
        <w:rPr>
          <w:lang w:val="ru-RU"/>
        </w:rPr>
        <w:t xml:space="preserve"> </w:t>
      </w:r>
      <w:r w:rsidR="00AE5957">
        <w:rPr>
          <w:lang w:val="ru-RU"/>
        </w:rPr>
        <w:t>и уметь свободно ими пользоваться</w:t>
      </w:r>
      <w:bookmarkEnd w:id="26"/>
    </w:p>
    <w:p w14:paraId="29E913E8" w14:textId="4A4C812D" w:rsidR="008C6EE8" w:rsidRDefault="008C6EE8" w:rsidP="008C6EE8">
      <w:pPr>
        <w:pStyle w:val="2"/>
        <w:rPr>
          <w:lang w:val="ru-RU"/>
        </w:rPr>
      </w:pPr>
      <w:bookmarkStart w:id="27" w:name="_Toc39737138"/>
      <w:r>
        <w:rPr>
          <w:lang w:val="ru-RU"/>
        </w:rPr>
        <w:t>Знать разницу между блочными и строчными тегами</w:t>
      </w:r>
      <w:bookmarkEnd w:id="27"/>
    </w:p>
    <w:p w14:paraId="2B3A648B" w14:textId="77777777" w:rsidR="00C422B9" w:rsidRDefault="008C6EE8" w:rsidP="008C6EE8">
      <w:pPr>
        <w:pStyle w:val="2"/>
        <w:rPr>
          <w:lang w:val="ru-RU"/>
        </w:rPr>
      </w:pPr>
      <w:bookmarkStart w:id="28" w:name="_Toc39737139"/>
      <w:r>
        <w:rPr>
          <w:lang w:val="ru-RU"/>
        </w:rPr>
        <w:t xml:space="preserve">Понимать Основные свойства </w:t>
      </w:r>
      <w:r>
        <w:rPr>
          <w:lang w:val="en-US"/>
        </w:rPr>
        <w:t>cs</w:t>
      </w:r>
      <w:r w:rsidR="002C5847">
        <w:rPr>
          <w:lang w:val="en-US"/>
        </w:rPr>
        <w:t>s</w:t>
      </w:r>
      <w:r w:rsidR="002C5847">
        <w:rPr>
          <w:lang w:val="ru-RU"/>
        </w:rPr>
        <w:t xml:space="preserve">. </w:t>
      </w:r>
    </w:p>
    <w:p w14:paraId="74046F0A" w14:textId="2F715E46" w:rsidR="008C6EE8" w:rsidRDefault="002C5847" w:rsidP="00C422B9">
      <w:pPr>
        <w:pStyle w:val="3"/>
      </w:pPr>
      <w:r>
        <w:t>Псевдоклассы можно учить по желанию</w:t>
      </w:r>
      <w:bookmarkEnd w:id="28"/>
      <w:r w:rsidR="00C422B9">
        <w:t>(их будем рассматривать на следующем уроке)</w:t>
      </w:r>
    </w:p>
    <w:p w14:paraId="5C6A60B7" w14:textId="41F09975" w:rsidR="00E70F1C" w:rsidRDefault="00E70F1C" w:rsidP="00E70F1C">
      <w:pPr>
        <w:pStyle w:val="2"/>
        <w:rPr>
          <w:lang w:val="ru-RU"/>
        </w:rPr>
      </w:pPr>
      <w:bookmarkStart w:id="29" w:name="_Toc39737140"/>
      <w:r>
        <w:rPr>
          <w:lang w:val="ru-RU"/>
        </w:rPr>
        <w:t>Заучить основные сокращения клавиатуры</w:t>
      </w:r>
      <w:bookmarkEnd w:id="29"/>
    </w:p>
    <w:p w14:paraId="463BF0E6" w14:textId="2F3EDC00" w:rsidR="00E70F1C" w:rsidRDefault="00E70F1C" w:rsidP="00E70F1C">
      <w:pPr>
        <w:pStyle w:val="a9"/>
        <w:numPr>
          <w:ilvl w:val="0"/>
          <w:numId w:val="27"/>
        </w:numPr>
      </w:pPr>
      <w:r>
        <w:t>Сохранить</w:t>
      </w:r>
    </w:p>
    <w:p w14:paraId="198AC697" w14:textId="4DAA1259" w:rsidR="00E70F1C" w:rsidRDefault="00E70F1C" w:rsidP="00E70F1C">
      <w:pPr>
        <w:pStyle w:val="a9"/>
        <w:numPr>
          <w:ilvl w:val="0"/>
          <w:numId w:val="27"/>
        </w:numPr>
      </w:pPr>
      <w:r>
        <w:t>Создать новый файл в редакторе</w:t>
      </w:r>
    </w:p>
    <w:p w14:paraId="682E69AC" w14:textId="659B1354" w:rsidR="00E70F1C" w:rsidRDefault="00E70F1C" w:rsidP="00E70F1C">
      <w:pPr>
        <w:pStyle w:val="a9"/>
        <w:numPr>
          <w:ilvl w:val="0"/>
          <w:numId w:val="27"/>
        </w:numPr>
      </w:pPr>
      <w:r>
        <w:t>Обновить страницу в браузере</w:t>
      </w:r>
    </w:p>
    <w:p w14:paraId="09417554" w14:textId="0133FD59" w:rsidR="00E70F1C" w:rsidRDefault="00E951B2" w:rsidP="00E951B2">
      <w:pPr>
        <w:pStyle w:val="2"/>
        <w:rPr>
          <w:lang w:val="ru-RU"/>
        </w:rPr>
      </w:pPr>
      <w:bookmarkStart w:id="30" w:name="_Toc39737141"/>
      <w:r>
        <w:rPr>
          <w:lang w:val="ru-RU"/>
        </w:rPr>
        <w:t>Практиковать слепую печать(печатать не смотря на клавиатуру)</w:t>
      </w:r>
      <w:bookmarkEnd w:id="30"/>
    </w:p>
    <w:p w14:paraId="428AF222" w14:textId="7A0C17A4" w:rsidR="00C150DD" w:rsidRDefault="00CF749F" w:rsidP="00A65812">
      <w:pPr>
        <w:pStyle w:val="a9"/>
        <w:numPr>
          <w:ilvl w:val="0"/>
          <w:numId w:val="28"/>
        </w:numPr>
      </w:pPr>
      <w:hyperlink r:id="rId12" w:history="1">
        <w:r w:rsidR="00C150DD" w:rsidRPr="00A65812">
          <w:rPr>
            <w:rStyle w:val="ab"/>
            <w:color w:val="auto"/>
          </w:rPr>
          <w:t>https://www.typingstudy.com/</w:t>
        </w:r>
      </w:hyperlink>
    </w:p>
    <w:p w14:paraId="13D31A1C" w14:textId="08F6F985" w:rsidR="008C6EE8" w:rsidRPr="00E83AEB" w:rsidRDefault="00C150DD" w:rsidP="00132D08">
      <w:pPr>
        <w:pStyle w:val="a9"/>
        <w:numPr>
          <w:ilvl w:val="0"/>
          <w:numId w:val="28"/>
        </w:numPr>
      </w:pPr>
      <w:r>
        <w:t xml:space="preserve">перейти на сайт и выбрать </w:t>
      </w:r>
      <w:r w:rsidRPr="00A65812">
        <w:rPr>
          <w:lang w:val="en-US"/>
        </w:rPr>
        <w:t>US</w:t>
      </w:r>
      <w:r w:rsidRPr="00C150DD">
        <w:t xml:space="preserve"> </w:t>
      </w:r>
      <w:r w:rsidRPr="00A65812">
        <w:rPr>
          <w:lang w:val="en-US"/>
        </w:rPr>
        <w:t>English</w:t>
      </w:r>
    </w:p>
    <w:p w14:paraId="321D05AC" w14:textId="5BB78AFF" w:rsidR="00645EA1" w:rsidRDefault="00645EA1">
      <w:pPr>
        <w:spacing w:after="160" w:line="259" w:lineRule="auto"/>
        <w:ind w:firstLine="0"/>
      </w:pPr>
      <w:r>
        <w:br w:type="page"/>
      </w:r>
    </w:p>
    <w:p w14:paraId="2B5C3BD8" w14:textId="727C0AE0" w:rsidR="00E83AEB" w:rsidRDefault="00645EA1" w:rsidP="00E83AEB">
      <w:pPr>
        <w:ind w:firstLine="0"/>
        <w:rPr>
          <w:lang w:val="en-US"/>
        </w:rPr>
      </w:pPr>
      <w:r>
        <w:lastRenderedPageBreak/>
        <w:t xml:space="preserve">Написать </w:t>
      </w:r>
      <w:r>
        <w:rPr>
          <w:lang w:val="en-US"/>
        </w:rPr>
        <w:t>emmet cjrhfotybz</w:t>
      </w:r>
      <w:r w:rsidR="00961BB4">
        <w:rPr>
          <w:lang w:val="en-US"/>
        </w:rPr>
        <w:t>[roject</w:t>
      </w:r>
    </w:p>
    <w:p w14:paraId="1BBA214C" w14:textId="2F918206" w:rsidR="00D1776A" w:rsidRPr="00D1776A" w:rsidRDefault="00D1776A" w:rsidP="00E83AEB">
      <w:pPr>
        <w:ind w:firstLine="0"/>
        <w:rPr>
          <w:lang w:val="en-US"/>
        </w:rPr>
      </w:pPr>
      <w:r>
        <w:t xml:space="preserve">Эффекты </w:t>
      </w:r>
      <w:r>
        <w:rPr>
          <w:lang w:val="en-US"/>
        </w:rPr>
        <w:t>css</w:t>
      </w:r>
    </w:p>
    <w:sectPr w:rsidR="00D1776A" w:rsidRPr="00D1776A" w:rsidSect="00A36DAF">
      <w:headerReference w:type="default" r:id="rId13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F9617" w14:textId="77777777" w:rsidR="00CF749F" w:rsidRDefault="00CF749F" w:rsidP="00FD5E44">
      <w:pPr>
        <w:spacing w:after="0"/>
      </w:pPr>
      <w:r>
        <w:separator/>
      </w:r>
    </w:p>
  </w:endnote>
  <w:endnote w:type="continuationSeparator" w:id="0">
    <w:p w14:paraId="61BCBC2E" w14:textId="77777777" w:rsidR="00CF749F" w:rsidRDefault="00CF749F" w:rsidP="00FD5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7C4A" w14:textId="77777777" w:rsidR="00CF749F" w:rsidRDefault="00CF749F" w:rsidP="00FD5E44">
      <w:pPr>
        <w:spacing w:after="0"/>
      </w:pPr>
      <w:r>
        <w:separator/>
      </w:r>
    </w:p>
  </w:footnote>
  <w:footnote w:type="continuationSeparator" w:id="0">
    <w:p w14:paraId="098680A3" w14:textId="77777777" w:rsidR="00CF749F" w:rsidRDefault="00CF749F" w:rsidP="00FD5E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4422156"/>
      <w:docPartObj>
        <w:docPartGallery w:val="Page Numbers (Top of Page)"/>
        <w:docPartUnique/>
      </w:docPartObj>
    </w:sdtPr>
    <w:sdtEndPr/>
    <w:sdtContent>
      <w:p w14:paraId="0AB74028" w14:textId="77777777" w:rsidR="00D60FA3" w:rsidRDefault="00D60FA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50736" w14:textId="77777777" w:rsidR="00D60FA3" w:rsidRDefault="00D60F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61E9"/>
    <w:multiLevelType w:val="hybridMultilevel"/>
    <w:tmpl w:val="4980380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FF64F4"/>
    <w:multiLevelType w:val="hybridMultilevel"/>
    <w:tmpl w:val="3F9472C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981EE9"/>
    <w:multiLevelType w:val="hybridMultilevel"/>
    <w:tmpl w:val="ED903B0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924083"/>
    <w:multiLevelType w:val="multilevel"/>
    <w:tmpl w:val="CCE4EF26"/>
    <w:lvl w:ilvl="0">
      <w:start w:val="1"/>
      <w:numFmt w:val="decimal"/>
      <w:pStyle w:val="1"/>
      <w:lvlText w:val="%1 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720" w:firstLine="131"/>
      </w:pPr>
      <w:rPr>
        <w:rFonts w:hint="default"/>
      </w:rPr>
    </w:lvl>
    <w:lvl w:ilvl="2">
      <w:start w:val="1"/>
      <w:numFmt w:val="decimal"/>
      <w:lvlRestart w:val="1"/>
      <w:pStyle w:val="3"/>
      <w:lvlText w:val="%1.%2.%3 "/>
      <w:lvlJc w:val="left"/>
      <w:pPr>
        <w:ind w:left="851" w:hanging="8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801628"/>
    <w:multiLevelType w:val="hybridMultilevel"/>
    <w:tmpl w:val="43CAF07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F46200"/>
    <w:multiLevelType w:val="hybridMultilevel"/>
    <w:tmpl w:val="BD92198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980CBF"/>
    <w:multiLevelType w:val="hybridMultilevel"/>
    <w:tmpl w:val="47DAE6B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891206"/>
    <w:multiLevelType w:val="hybridMultilevel"/>
    <w:tmpl w:val="48A65AF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821A2D"/>
    <w:multiLevelType w:val="hybridMultilevel"/>
    <w:tmpl w:val="CDE69A5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E449B7"/>
    <w:multiLevelType w:val="multilevel"/>
    <w:tmpl w:val="0A3AC3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23F58ED"/>
    <w:multiLevelType w:val="hybridMultilevel"/>
    <w:tmpl w:val="A09AC44A"/>
    <w:lvl w:ilvl="0" w:tplc="0422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1" w15:restartNumberingAfterBreak="0">
    <w:nsid w:val="37590970"/>
    <w:multiLevelType w:val="hybridMultilevel"/>
    <w:tmpl w:val="A0463DF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CA22AA"/>
    <w:multiLevelType w:val="hybridMultilevel"/>
    <w:tmpl w:val="53601CF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37A628B"/>
    <w:multiLevelType w:val="hybridMultilevel"/>
    <w:tmpl w:val="874CD3BA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A40208"/>
    <w:multiLevelType w:val="hybridMultilevel"/>
    <w:tmpl w:val="FF920DA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A4063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7135B3"/>
    <w:multiLevelType w:val="hybridMultilevel"/>
    <w:tmpl w:val="8DA227E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794604"/>
    <w:multiLevelType w:val="hybridMultilevel"/>
    <w:tmpl w:val="8A50903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56677E"/>
    <w:multiLevelType w:val="multilevel"/>
    <w:tmpl w:val="5DB8DBCC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F025DCF"/>
    <w:multiLevelType w:val="hybridMultilevel"/>
    <w:tmpl w:val="1B18C47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27E1D45"/>
    <w:multiLevelType w:val="multilevel"/>
    <w:tmpl w:val="18B88F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21"/>
        </w:tabs>
        <w:ind w:left="720" w:firstLine="13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3681DB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1026F4"/>
    <w:multiLevelType w:val="hybridMultilevel"/>
    <w:tmpl w:val="56F67B7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7972E3D"/>
    <w:multiLevelType w:val="hybridMultilevel"/>
    <w:tmpl w:val="D4CE9AC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18"/>
  </w:num>
  <w:num w:numId="5">
    <w:abstractNumId w:val="9"/>
  </w:num>
  <w:num w:numId="6">
    <w:abstractNumId w:val="13"/>
  </w:num>
  <w:num w:numId="7">
    <w:abstractNumId w:val="19"/>
  </w:num>
  <w:num w:numId="8">
    <w:abstractNumId w:val="5"/>
  </w:num>
  <w:num w:numId="9">
    <w:abstractNumId w:val="8"/>
  </w:num>
  <w:num w:numId="10">
    <w:abstractNumId w:val="6"/>
  </w:num>
  <w:num w:numId="11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</w:num>
  <w:num w:numId="14">
    <w:abstractNumId w:val="14"/>
  </w:num>
  <w:num w:numId="15">
    <w:abstractNumId w:val="11"/>
  </w:num>
  <w:num w:numId="16">
    <w:abstractNumId w:val="7"/>
  </w:num>
  <w:num w:numId="17">
    <w:abstractNumId w:val="4"/>
  </w:num>
  <w:num w:numId="18">
    <w:abstractNumId w:val="3"/>
    <w:lvlOverride w:ilvl="0">
      <w:lvl w:ilvl="0">
        <w:start w:val="1"/>
        <w:numFmt w:val="decimal"/>
        <w:pStyle w:val="1"/>
        <w:lvlText w:val="%1 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1021"/>
          </w:tabs>
          <w:ind w:left="720" w:firstLine="131"/>
        </w:pPr>
        <w:rPr>
          <w:rFonts w:hint="default"/>
        </w:rPr>
      </w:lvl>
    </w:lvlOverride>
    <w:lvlOverride w:ilvl="2">
      <w:lvl w:ilvl="2">
        <w:start w:val="1"/>
        <w:numFmt w:val="lowerRoman"/>
        <w:pStyle w:val="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3"/>
    <w:lvlOverride w:ilvl="0">
      <w:lvl w:ilvl="0">
        <w:start w:val="1"/>
        <w:numFmt w:val="decimal"/>
        <w:pStyle w:val="1"/>
        <w:lvlText w:val="%1 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1021"/>
          </w:tabs>
          <w:ind w:left="720" w:firstLine="131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3"/>
        <w:lvlText w:val="%1.%2.%3 "/>
        <w:lvlJc w:val="left"/>
        <w:pPr>
          <w:ind w:left="1094" w:hanging="243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lvl w:ilvl="0">
        <w:start w:val="1"/>
        <w:numFmt w:val="decimal"/>
        <w:pStyle w:val="1"/>
        <w:lvlText w:val="%1 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1021"/>
          </w:tabs>
          <w:ind w:left="720" w:firstLine="131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3"/>
        <w:lvlText w:val="%1.%2.%3 "/>
        <w:lvlJc w:val="left"/>
        <w:pPr>
          <w:ind w:left="720" w:firstLine="18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7"/>
  </w:num>
  <w:num w:numId="22">
    <w:abstractNumId w:val="23"/>
  </w:num>
  <w:num w:numId="23">
    <w:abstractNumId w:val="0"/>
  </w:num>
  <w:num w:numId="24">
    <w:abstractNumId w:val="2"/>
  </w:num>
  <w:num w:numId="25">
    <w:abstractNumId w:val="10"/>
  </w:num>
  <w:num w:numId="26">
    <w:abstractNumId w:val="12"/>
  </w:num>
  <w:num w:numId="27">
    <w:abstractNumId w:val="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42"/>
    <w:rsid w:val="00011C85"/>
    <w:rsid w:val="00017325"/>
    <w:rsid w:val="00033504"/>
    <w:rsid w:val="00054E5E"/>
    <w:rsid w:val="0007093B"/>
    <w:rsid w:val="00077B31"/>
    <w:rsid w:val="00086690"/>
    <w:rsid w:val="000922C5"/>
    <w:rsid w:val="000A214F"/>
    <w:rsid w:val="000A2E2E"/>
    <w:rsid w:val="000A5908"/>
    <w:rsid w:val="000A5A9F"/>
    <w:rsid w:val="000B4B16"/>
    <w:rsid w:val="000B55D6"/>
    <w:rsid w:val="000C1DDA"/>
    <w:rsid w:val="00122337"/>
    <w:rsid w:val="00132D08"/>
    <w:rsid w:val="001366B8"/>
    <w:rsid w:val="001458A0"/>
    <w:rsid w:val="0015194C"/>
    <w:rsid w:val="00161082"/>
    <w:rsid w:val="00163E00"/>
    <w:rsid w:val="00173AEA"/>
    <w:rsid w:val="00174BD6"/>
    <w:rsid w:val="001775BC"/>
    <w:rsid w:val="00193C42"/>
    <w:rsid w:val="001B4A60"/>
    <w:rsid w:val="001C1920"/>
    <w:rsid w:val="001C56B6"/>
    <w:rsid w:val="001C589F"/>
    <w:rsid w:val="001D2935"/>
    <w:rsid w:val="001D7746"/>
    <w:rsid w:val="001E27FC"/>
    <w:rsid w:val="0020766F"/>
    <w:rsid w:val="002150E1"/>
    <w:rsid w:val="002409EA"/>
    <w:rsid w:val="00243949"/>
    <w:rsid w:val="002548C7"/>
    <w:rsid w:val="00290B56"/>
    <w:rsid w:val="00290CAA"/>
    <w:rsid w:val="002B0546"/>
    <w:rsid w:val="002B530A"/>
    <w:rsid w:val="002C1F69"/>
    <w:rsid w:val="002C3A1F"/>
    <w:rsid w:val="002C5847"/>
    <w:rsid w:val="002D496B"/>
    <w:rsid w:val="002F0567"/>
    <w:rsid w:val="002F0C35"/>
    <w:rsid w:val="00301323"/>
    <w:rsid w:val="0031298C"/>
    <w:rsid w:val="00316A0B"/>
    <w:rsid w:val="0031733E"/>
    <w:rsid w:val="00324B84"/>
    <w:rsid w:val="00330E31"/>
    <w:rsid w:val="003403F4"/>
    <w:rsid w:val="00346597"/>
    <w:rsid w:val="00346F1B"/>
    <w:rsid w:val="003608E9"/>
    <w:rsid w:val="00361860"/>
    <w:rsid w:val="003758E4"/>
    <w:rsid w:val="00376139"/>
    <w:rsid w:val="003807F6"/>
    <w:rsid w:val="00384E1D"/>
    <w:rsid w:val="00397CCE"/>
    <w:rsid w:val="003A6F20"/>
    <w:rsid w:val="003B56EB"/>
    <w:rsid w:val="003D6AE0"/>
    <w:rsid w:val="003E15E2"/>
    <w:rsid w:val="003E2037"/>
    <w:rsid w:val="003E2A5D"/>
    <w:rsid w:val="003F12A2"/>
    <w:rsid w:val="0041095B"/>
    <w:rsid w:val="00432780"/>
    <w:rsid w:val="00441833"/>
    <w:rsid w:val="00455EFE"/>
    <w:rsid w:val="00457C66"/>
    <w:rsid w:val="00460858"/>
    <w:rsid w:val="004937B5"/>
    <w:rsid w:val="004964E1"/>
    <w:rsid w:val="004B0F54"/>
    <w:rsid w:val="004B3E65"/>
    <w:rsid w:val="004C243E"/>
    <w:rsid w:val="004C4618"/>
    <w:rsid w:val="00522EC6"/>
    <w:rsid w:val="00534695"/>
    <w:rsid w:val="00540797"/>
    <w:rsid w:val="00540870"/>
    <w:rsid w:val="00545B95"/>
    <w:rsid w:val="005462F0"/>
    <w:rsid w:val="00555BA0"/>
    <w:rsid w:val="005566AC"/>
    <w:rsid w:val="00561BC3"/>
    <w:rsid w:val="005839F2"/>
    <w:rsid w:val="00595064"/>
    <w:rsid w:val="005B3349"/>
    <w:rsid w:val="005C0340"/>
    <w:rsid w:val="005D01AE"/>
    <w:rsid w:val="005D3DEB"/>
    <w:rsid w:val="005D74C5"/>
    <w:rsid w:val="005E5C3A"/>
    <w:rsid w:val="00615943"/>
    <w:rsid w:val="006228CB"/>
    <w:rsid w:val="00632DDC"/>
    <w:rsid w:val="00645EA1"/>
    <w:rsid w:val="00657AAC"/>
    <w:rsid w:val="00672904"/>
    <w:rsid w:val="0067597E"/>
    <w:rsid w:val="0068068A"/>
    <w:rsid w:val="00681471"/>
    <w:rsid w:val="0068750B"/>
    <w:rsid w:val="00691117"/>
    <w:rsid w:val="006A509D"/>
    <w:rsid w:val="006A682F"/>
    <w:rsid w:val="006B40AA"/>
    <w:rsid w:val="006C0E87"/>
    <w:rsid w:val="006D1E1A"/>
    <w:rsid w:val="006D5F36"/>
    <w:rsid w:val="006F3C26"/>
    <w:rsid w:val="00710FAD"/>
    <w:rsid w:val="007325F1"/>
    <w:rsid w:val="007358E3"/>
    <w:rsid w:val="00745A52"/>
    <w:rsid w:val="007533AB"/>
    <w:rsid w:val="007725F7"/>
    <w:rsid w:val="0077398E"/>
    <w:rsid w:val="007840FF"/>
    <w:rsid w:val="00785C4D"/>
    <w:rsid w:val="007B375A"/>
    <w:rsid w:val="007E1A22"/>
    <w:rsid w:val="007E4916"/>
    <w:rsid w:val="0080724D"/>
    <w:rsid w:val="00816253"/>
    <w:rsid w:val="00820297"/>
    <w:rsid w:val="00845BFE"/>
    <w:rsid w:val="00847CC4"/>
    <w:rsid w:val="008619D6"/>
    <w:rsid w:val="00871A1E"/>
    <w:rsid w:val="00874A2C"/>
    <w:rsid w:val="00886270"/>
    <w:rsid w:val="00893B10"/>
    <w:rsid w:val="008947F4"/>
    <w:rsid w:val="008B5E27"/>
    <w:rsid w:val="008C6EE8"/>
    <w:rsid w:val="008D05CE"/>
    <w:rsid w:val="008D2EAA"/>
    <w:rsid w:val="008D2F68"/>
    <w:rsid w:val="008D7E66"/>
    <w:rsid w:val="008E2402"/>
    <w:rsid w:val="009141BD"/>
    <w:rsid w:val="00915E8C"/>
    <w:rsid w:val="009208BC"/>
    <w:rsid w:val="0093609B"/>
    <w:rsid w:val="00940DDE"/>
    <w:rsid w:val="0095489E"/>
    <w:rsid w:val="00961BB4"/>
    <w:rsid w:val="009B1E56"/>
    <w:rsid w:val="009D0EE5"/>
    <w:rsid w:val="009D333C"/>
    <w:rsid w:val="009D74E2"/>
    <w:rsid w:val="009E41F2"/>
    <w:rsid w:val="009E6A8F"/>
    <w:rsid w:val="009F2E12"/>
    <w:rsid w:val="009F796E"/>
    <w:rsid w:val="00A00398"/>
    <w:rsid w:val="00A0072A"/>
    <w:rsid w:val="00A02738"/>
    <w:rsid w:val="00A0649B"/>
    <w:rsid w:val="00A130D1"/>
    <w:rsid w:val="00A21DA6"/>
    <w:rsid w:val="00A36DAF"/>
    <w:rsid w:val="00A47643"/>
    <w:rsid w:val="00A477CE"/>
    <w:rsid w:val="00A53035"/>
    <w:rsid w:val="00A53266"/>
    <w:rsid w:val="00A60EA2"/>
    <w:rsid w:val="00A65812"/>
    <w:rsid w:val="00A71FE6"/>
    <w:rsid w:val="00A7231E"/>
    <w:rsid w:val="00A95035"/>
    <w:rsid w:val="00A977E0"/>
    <w:rsid w:val="00AB21E2"/>
    <w:rsid w:val="00AC0160"/>
    <w:rsid w:val="00AC09B3"/>
    <w:rsid w:val="00AD419F"/>
    <w:rsid w:val="00AE5957"/>
    <w:rsid w:val="00AF6849"/>
    <w:rsid w:val="00AF7495"/>
    <w:rsid w:val="00B20C94"/>
    <w:rsid w:val="00B25D8C"/>
    <w:rsid w:val="00B304F0"/>
    <w:rsid w:val="00B31E2B"/>
    <w:rsid w:val="00B31FA1"/>
    <w:rsid w:val="00B40FB0"/>
    <w:rsid w:val="00B52CB5"/>
    <w:rsid w:val="00B61A60"/>
    <w:rsid w:val="00B728F9"/>
    <w:rsid w:val="00B87789"/>
    <w:rsid w:val="00B9487A"/>
    <w:rsid w:val="00B96B1C"/>
    <w:rsid w:val="00BA2803"/>
    <w:rsid w:val="00BA6B27"/>
    <w:rsid w:val="00BC16B8"/>
    <w:rsid w:val="00BC2317"/>
    <w:rsid w:val="00BD0DD3"/>
    <w:rsid w:val="00BE7392"/>
    <w:rsid w:val="00BF0C33"/>
    <w:rsid w:val="00BF57F6"/>
    <w:rsid w:val="00C049CA"/>
    <w:rsid w:val="00C150DD"/>
    <w:rsid w:val="00C15D9A"/>
    <w:rsid w:val="00C16300"/>
    <w:rsid w:val="00C21707"/>
    <w:rsid w:val="00C3064C"/>
    <w:rsid w:val="00C30911"/>
    <w:rsid w:val="00C31B7C"/>
    <w:rsid w:val="00C34597"/>
    <w:rsid w:val="00C35EAE"/>
    <w:rsid w:val="00C422B9"/>
    <w:rsid w:val="00C448BB"/>
    <w:rsid w:val="00C86A97"/>
    <w:rsid w:val="00C907C7"/>
    <w:rsid w:val="00C969D2"/>
    <w:rsid w:val="00CB2417"/>
    <w:rsid w:val="00CB6DCD"/>
    <w:rsid w:val="00CC2053"/>
    <w:rsid w:val="00CE101F"/>
    <w:rsid w:val="00CE354F"/>
    <w:rsid w:val="00CE6CC5"/>
    <w:rsid w:val="00CF50B2"/>
    <w:rsid w:val="00CF749F"/>
    <w:rsid w:val="00D07322"/>
    <w:rsid w:val="00D07C36"/>
    <w:rsid w:val="00D119EC"/>
    <w:rsid w:val="00D147B4"/>
    <w:rsid w:val="00D1776A"/>
    <w:rsid w:val="00D21F42"/>
    <w:rsid w:val="00D22034"/>
    <w:rsid w:val="00D251BF"/>
    <w:rsid w:val="00D3651A"/>
    <w:rsid w:val="00D36E4C"/>
    <w:rsid w:val="00D476DA"/>
    <w:rsid w:val="00D51580"/>
    <w:rsid w:val="00D54E70"/>
    <w:rsid w:val="00D60FA3"/>
    <w:rsid w:val="00D663D0"/>
    <w:rsid w:val="00D73471"/>
    <w:rsid w:val="00D74E38"/>
    <w:rsid w:val="00D96073"/>
    <w:rsid w:val="00DA1153"/>
    <w:rsid w:val="00DA57A2"/>
    <w:rsid w:val="00DB6640"/>
    <w:rsid w:val="00DC084C"/>
    <w:rsid w:val="00DC1B85"/>
    <w:rsid w:val="00DD74BA"/>
    <w:rsid w:val="00DE5E4F"/>
    <w:rsid w:val="00E04875"/>
    <w:rsid w:val="00E07AF5"/>
    <w:rsid w:val="00E2186A"/>
    <w:rsid w:val="00E264A1"/>
    <w:rsid w:val="00E31805"/>
    <w:rsid w:val="00E378DA"/>
    <w:rsid w:val="00E50143"/>
    <w:rsid w:val="00E56706"/>
    <w:rsid w:val="00E56963"/>
    <w:rsid w:val="00E66681"/>
    <w:rsid w:val="00E6781A"/>
    <w:rsid w:val="00E70F1C"/>
    <w:rsid w:val="00E77606"/>
    <w:rsid w:val="00E7784D"/>
    <w:rsid w:val="00E806AB"/>
    <w:rsid w:val="00E83AEB"/>
    <w:rsid w:val="00E8782A"/>
    <w:rsid w:val="00E951B2"/>
    <w:rsid w:val="00EA5A47"/>
    <w:rsid w:val="00EB59B9"/>
    <w:rsid w:val="00EB65C2"/>
    <w:rsid w:val="00EC4F12"/>
    <w:rsid w:val="00ED44AE"/>
    <w:rsid w:val="00EE6AF9"/>
    <w:rsid w:val="00EE6CEB"/>
    <w:rsid w:val="00EE79FA"/>
    <w:rsid w:val="00EF07D4"/>
    <w:rsid w:val="00EF1925"/>
    <w:rsid w:val="00EF255D"/>
    <w:rsid w:val="00EF4B9B"/>
    <w:rsid w:val="00F11E6A"/>
    <w:rsid w:val="00F12091"/>
    <w:rsid w:val="00F2392B"/>
    <w:rsid w:val="00F36129"/>
    <w:rsid w:val="00F466AE"/>
    <w:rsid w:val="00F67195"/>
    <w:rsid w:val="00F73D31"/>
    <w:rsid w:val="00F74531"/>
    <w:rsid w:val="00FA41FE"/>
    <w:rsid w:val="00FA75EE"/>
    <w:rsid w:val="00FB0285"/>
    <w:rsid w:val="00FB58FE"/>
    <w:rsid w:val="00FD5E44"/>
    <w:rsid w:val="00FE4812"/>
    <w:rsid w:val="00FE6E24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C5C3"/>
  <w15:chartTrackingRefBased/>
  <w15:docId w15:val="{A96ED2A5-D24B-42CF-8C50-9F37F192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253"/>
    <w:pPr>
      <w:spacing w:after="40" w:line="360" w:lineRule="auto"/>
      <w:ind w:firstLine="851"/>
    </w:pPr>
    <w:rPr>
      <w:sz w:val="28"/>
      <w:lang w:val="ru-RU"/>
    </w:rPr>
  </w:style>
  <w:style w:type="paragraph" w:styleId="1">
    <w:name w:val="heading 1"/>
    <w:next w:val="2"/>
    <w:link w:val="10"/>
    <w:uiPriority w:val="9"/>
    <w:qFormat/>
    <w:rsid w:val="00D476DA"/>
    <w:pPr>
      <w:keepNext/>
      <w:keepLines/>
      <w:pageBreakBefore/>
      <w:numPr>
        <w:numId w:val="12"/>
      </w:numPr>
      <w:spacing w:after="60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2C5847"/>
    <w:pPr>
      <w:keepNext/>
      <w:keepLines/>
      <w:numPr>
        <w:ilvl w:val="1"/>
        <w:numId w:val="12"/>
      </w:numPr>
      <w:spacing w:before="600" w:after="60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rsid w:val="00A00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011C8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76D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C584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D5E4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D5E44"/>
  </w:style>
  <w:style w:type="paragraph" w:styleId="a7">
    <w:name w:val="footer"/>
    <w:basedOn w:val="a"/>
    <w:link w:val="a8"/>
    <w:uiPriority w:val="99"/>
    <w:unhideWhenUsed/>
    <w:rsid w:val="00FD5E44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D5E44"/>
  </w:style>
  <w:style w:type="paragraph" w:styleId="a9">
    <w:name w:val="List Paragraph"/>
    <w:basedOn w:val="a"/>
    <w:uiPriority w:val="34"/>
    <w:rsid w:val="00657AAC"/>
    <w:pPr>
      <w:ind w:left="720"/>
      <w:contextualSpacing/>
    </w:pPr>
  </w:style>
  <w:style w:type="paragraph" w:styleId="aa">
    <w:name w:val="No Spacing"/>
    <w:uiPriority w:val="1"/>
    <w:rsid w:val="000A214F"/>
    <w:pPr>
      <w:spacing w:after="0" w:line="240" w:lineRule="auto"/>
      <w:ind w:firstLine="851"/>
    </w:pPr>
    <w:rPr>
      <w:sz w:val="28"/>
    </w:rPr>
  </w:style>
  <w:style w:type="character" w:styleId="ab">
    <w:name w:val="Hyperlink"/>
    <w:basedOn w:val="a0"/>
    <w:uiPriority w:val="99"/>
    <w:unhideWhenUsed/>
    <w:rsid w:val="002B0546"/>
    <w:rPr>
      <w:color w:val="0000FF"/>
      <w:u w:val="single"/>
    </w:rPr>
  </w:style>
  <w:style w:type="paragraph" w:styleId="ac">
    <w:name w:val="TOC Heading"/>
    <w:next w:val="a"/>
    <w:uiPriority w:val="39"/>
    <w:unhideWhenUsed/>
    <w:qFormat/>
    <w:rsid w:val="00A36DAF"/>
    <w:pPr>
      <w:spacing w:before="240" w:after="0" w:line="360" w:lineRule="auto"/>
      <w:jc w:val="center"/>
    </w:pPr>
    <w:rPr>
      <w:rFonts w:ascii="Times New Roman" w:eastAsiaTheme="majorEastAsia" w:hAnsi="Times New Roman" w:cstheme="majorBidi"/>
      <w:b/>
      <w:sz w:val="32"/>
      <w:szCs w:val="32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615943"/>
    <w:pPr>
      <w:spacing w:after="100" w:line="259" w:lineRule="auto"/>
      <w:ind w:left="220" w:firstLine="0"/>
    </w:pPr>
    <w:rPr>
      <w:rFonts w:eastAsiaTheme="minorEastAsia" w:cs="Times New Roman"/>
      <w:sz w:val="2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15943"/>
    <w:pPr>
      <w:spacing w:after="100" w:line="259" w:lineRule="auto"/>
      <w:ind w:firstLine="0"/>
    </w:pPr>
    <w:rPr>
      <w:rFonts w:eastAsiaTheme="minorEastAsia" w:cs="Times New Roman"/>
      <w:sz w:val="22"/>
      <w:lang w:eastAsia="uk-UA"/>
    </w:rPr>
  </w:style>
  <w:style w:type="paragraph" w:styleId="32">
    <w:name w:val="toc 3"/>
    <w:basedOn w:val="a"/>
    <w:next w:val="a"/>
    <w:autoRedefine/>
    <w:uiPriority w:val="39"/>
    <w:unhideWhenUsed/>
    <w:rsid w:val="00615943"/>
    <w:pPr>
      <w:spacing w:after="100" w:line="259" w:lineRule="auto"/>
      <w:ind w:left="440" w:firstLine="0"/>
    </w:pPr>
    <w:rPr>
      <w:rFonts w:eastAsiaTheme="minorEastAsia" w:cs="Times New Roman"/>
      <w:sz w:val="22"/>
      <w:lang w:eastAsia="uk-UA"/>
    </w:rPr>
  </w:style>
  <w:style w:type="paragraph" w:customStyle="1" w:styleId="12">
    <w:name w:val="Стиль1"/>
    <w:link w:val="13"/>
    <w:rsid w:val="00A36DAF"/>
    <w:pPr>
      <w:jc w:val="center"/>
    </w:pPr>
    <w:rPr>
      <w:rFonts w:ascii="Arial" w:hAnsi="Arial" w:cs="Arial"/>
      <w:noProof/>
      <w:color w:val="695D46"/>
      <w:bdr w:val="none" w:sz="0" w:space="0" w:color="auto" w:frame="1"/>
    </w:rPr>
  </w:style>
  <w:style w:type="paragraph" w:styleId="HTML">
    <w:name w:val="HTML Preformatted"/>
    <w:basedOn w:val="a"/>
    <w:link w:val="HTML0"/>
    <w:uiPriority w:val="99"/>
    <w:unhideWhenUsed/>
    <w:rsid w:val="0054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3">
    <w:name w:val="Стиль1 Знак"/>
    <w:basedOn w:val="a0"/>
    <w:link w:val="12"/>
    <w:rsid w:val="00A36DAF"/>
    <w:rPr>
      <w:rFonts w:ascii="Arial" w:hAnsi="Arial" w:cs="Arial"/>
      <w:noProof/>
      <w:color w:val="695D46"/>
      <w:bdr w:val="none" w:sz="0" w:space="0" w:color="auto" w:frame="1"/>
    </w:rPr>
  </w:style>
  <w:style w:type="character" w:customStyle="1" w:styleId="HTML0">
    <w:name w:val="Стандартный HTML Знак"/>
    <w:basedOn w:val="a0"/>
    <w:link w:val="HTML"/>
    <w:uiPriority w:val="99"/>
    <w:rsid w:val="0054079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d">
    <w:name w:val="Код"/>
    <w:link w:val="ae"/>
    <w:qFormat/>
    <w:rsid w:val="00C31B7C"/>
    <w:pPr>
      <w:shd w:val="clear" w:color="auto" w:fill="FFFFFF"/>
      <w:ind w:left="1418"/>
    </w:pPr>
    <w:rPr>
      <w:rFonts w:ascii="Courier New" w:eastAsia="Times New Roman" w:hAnsi="Courier New" w:cs="Courier New"/>
      <w:sz w:val="18"/>
      <w:szCs w:val="20"/>
      <w:lang w:val="en-US" w:eastAsia="uk-UA"/>
    </w:rPr>
  </w:style>
  <w:style w:type="character" w:customStyle="1" w:styleId="ae">
    <w:name w:val="Код Знак"/>
    <w:basedOn w:val="HTML0"/>
    <w:link w:val="ad"/>
    <w:rsid w:val="00C31B7C"/>
    <w:rPr>
      <w:rFonts w:ascii="Courier New" w:eastAsia="Times New Roman" w:hAnsi="Courier New" w:cs="Courier New"/>
      <w:sz w:val="18"/>
      <w:szCs w:val="20"/>
      <w:shd w:val="clear" w:color="auto" w:fill="FFFFFF"/>
      <w:lang w:val="en-US" w:eastAsia="uk-UA"/>
    </w:rPr>
  </w:style>
  <w:style w:type="paragraph" w:customStyle="1" w:styleId="3">
    <w:name w:val="Заголовок3"/>
    <w:basedOn w:val="2"/>
    <w:next w:val="a"/>
    <w:link w:val="33"/>
    <w:qFormat/>
    <w:rsid w:val="00A21DA6"/>
    <w:pPr>
      <w:numPr>
        <w:ilvl w:val="2"/>
      </w:numPr>
    </w:pPr>
    <w:rPr>
      <w:lang w:val="ru-RU"/>
    </w:rPr>
  </w:style>
  <w:style w:type="character" w:customStyle="1" w:styleId="31">
    <w:name w:val="Заголовок 3 Знак"/>
    <w:basedOn w:val="a0"/>
    <w:link w:val="30"/>
    <w:uiPriority w:val="9"/>
    <w:semiHidden/>
    <w:rsid w:val="00A00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33">
    <w:name w:val="Заголовок3 Знак"/>
    <w:basedOn w:val="a0"/>
    <w:link w:val="3"/>
    <w:rsid w:val="00A21DA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value">
    <w:name w:val="value"/>
    <w:basedOn w:val="a0"/>
    <w:rsid w:val="00AB21E2"/>
  </w:style>
  <w:style w:type="character" w:customStyle="1" w:styleId="tag">
    <w:name w:val="tag"/>
    <w:basedOn w:val="a0"/>
    <w:rsid w:val="002D496B"/>
  </w:style>
  <w:style w:type="character" w:customStyle="1" w:styleId="keyword">
    <w:name w:val="keyword"/>
    <w:basedOn w:val="a0"/>
    <w:rsid w:val="002D496B"/>
  </w:style>
  <w:style w:type="character" w:customStyle="1" w:styleId="attribute">
    <w:name w:val="attribute"/>
    <w:basedOn w:val="a0"/>
    <w:rsid w:val="002D496B"/>
  </w:style>
  <w:style w:type="table" w:styleId="af">
    <w:name w:val="Table Grid"/>
    <w:basedOn w:val="a1"/>
    <w:uiPriority w:val="39"/>
    <w:rsid w:val="0089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7358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7358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List Table 1 Light"/>
    <w:basedOn w:val="a1"/>
    <w:uiPriority w:val="46"/>
    <w:rsid w:val="007358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List Table 1 Light Accent 1"/>
    <w:basedOn w:val="a1"/>
    <w:uiPriority w:val="46"/>
    <w:rsid w:val="007358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5">
    <w:name w:val="List Table 1 Light Accent 5"/>
    <w:basedOn w:val="a1"/>
    <w:uiPriority w:val="46"/>
    <w:rsid w:val="007358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7358E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f1">
    <w:name w:val="Normal (Web)"/>
    <w:basedOn w:val="a"/>
    <w:uiPriority w:val="99"/>
    <w:semiHidden/>
    <w:unhideWhenUsed/>
    <w:rsid w:val="006A682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2">
    <w:name w:val="Strong"/>
    <w:basedOn w:val="a0"/>
    <w:uiPriority w:val="22"/>
    <w:qFormat/>
    <w:rsid w:val="006A682F"/>
    <w:rPr>
      <w:b/>
      <w:bCs/>
    </w:rPr>
  </w:style>
  <w:style w:type="table" w:styleId="-55">
    <w:name w:val="Grid Table 5 Dark Accent 5"/>
    <w:basedOn w:val="a1"/>
    <w:uiPriority w:val="50"/>
    <w:rsid w:val="000922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Grid Table 4 Accent 5"/>
    <w:basedOn w:val="a1"/>
    <w:uiPriority w:val="49"/>
    <w:rsid w:val="000922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0922C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25">
    <w:name w:val="List Table 2 Accent 5"/>
    <w:basedOn w:val="a1"/>
    <w:uiPriority w:val="47"/>
    <w:rsid w:val="000922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0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632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ypingstud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tope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r\OneDrive\&#1044;&#1086;&#1082;&#1091;&#1084;&#1077;&#1085;&#1090;&#1099;\&#1053;&#1072;&#1089;&#1090;&#1088;&#1072;&#1080;&#1074;&#1072;&#1077;&#1084;&#1099;&#1077;%20&#1096;&#1072;&#1073;&#1083;&#1086;&#1085;&#1099;%20Office\&#1055;&#1083;&#1072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C304-318F-40EF-B1CD-322D75AA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План.dotx</Template>
  <TotalTime>2924</TotalTime>
  <Pages>16</Pages>
  <Words>5972</Words>
  <Characters>3405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</dc:creator>
  <cp:keywords/>
  <dc:description/>
  <cp:lastModifiedBy>Орлов Александр</cp:lastModifiedBy>
  <cp:revision>176</cp:revision>
  <cp:lastPrinted>2020-05-07T07:21:00Z</cp:lastPrinted>
  <dcterms:created xsi:type="dcterms:W3CDTF">2020-05-05T09:30:00Z</dcterms:created>
  <dcterms:modified xsi:type="dcterms:W3CDTF">2020-05-09T16:06:00Z</dcterms:modified>
</cp:coreProperties>
</file>