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59B8" w14:textId="77777777" w:rsidR="00A36DAF" w:rsidRDefault="00A36DAF" w:rsidP="00A36DAF">
      <w:pPr>
        <w:pStyle w:val="ac"/>
        <w:rPr>
          <w:lang w:val="en-US"/>
        </w:rPr>
      </w:pPr>
      <w:r>
        <w:rPr>
          <w:rFonts w:ascii="Arial" w:hAnsi="Arial" w:cs="Arial"/>
          <w:noProof/>
          <w:color w:val="695D46"/>
          <w:bdr w:val="none" w:sz="0" w:space="0" w:color="auto" w:frame="1"/>
        </w:rPr>
        <w:drawing>
          <wp:inline distT="0" distB="0" distL="0" distR="0" wp14:anchorId="22EBA37D" wp14:editId="44EBB82B">
            <wp:extent cx="5915660" cy="79375"/>
            <wp:effectExtent l="0" t="0" r="8890" b="0"/>
            <wp:docPr id="2" name="Рисунок 2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A8CE" w14:textId="77777777" w:rsidR="00A36DAF" w:rsidRPr="00D720C0" w:rsidRDefault="00A36DAF" w:rsidP="00A36DAF">
      <w:pPr>
        <w:pStyle w:val="ac"/>
        <w:rPr>
          <w:lang w:val="ru-RU"/>
        </w:rPr>
      </w:pPr>
      <w:r w:rsidRPr="00A36DAF">
        <w:rPr>
          <w:noProof/>
        </w:rPr>
        <w:drawing>
          <wp:inline distT="0" distB="0" distL="0" distR="0" wp14:anchorId="22052795" wp14:editId="3ACC506D">
            <wp:extent cx="5915660" cy="3943985"/>
            <wp:effectExtent l="0" t="0" r="8890" b="0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0C0">
        <w:rPr>
          <w:lang w:val="ru-RU"/>
        </w:rPr>
        <w:t xml:space="preserve"> </w:t>
      </w:r>
    </w:p>
    <w:p w14:paraId="59F2D32E" w14:textId="77777777" w:rsidR="00A36DAF" w:rsidRDefault="00A36DAF" w:rsidP="00816253">
      <w:pPr>
        <w:ind w:firstLine="0"/>
        <w:rPr>
          <w:b/>
          <w:bCs/>
          <w:lang w:val="ru-RU" w:eastAsia="uk-UA"/>
        </w:rPr>
      </w:pPr>
    </w:p>
    <w:p w14:paraId="539C7EBA" w14:textId="77777777" w:rsidR="00A36DAF" w:rsidRDefault="00A36DAF" w:rsidP="00A36DAF">
      <w:pPr>
        <w:jc w:val="center"/>
        <w:rPr>
          <w:b/>
          <w:bCs/>
          <w:lang w:val="ru-RU" w:eastAsia="uk-UA"/>
        </w:rPr>
      </w:pPr>
    </w:p>
    <w:p w14:paraId="35B67871" w14:textId="77777777" w:rsidR="00A36DAF" w:rsidRDefault="00A36DAF" w:rsidP="00A36DAF">
      <w:pPr>
        <w:pStyle w:val="ac"/>
        <w:rPr>
          <w:b w:val="0"/>
          <w:lang w:val="ru-RU"/>
        </w:rPr>
      </w:pPr>
      <w:r w:rsidRPr="00A36DAF">
        <w:rPr>
          <w:b w:val="0"/>
          <w:lang w:val="ru-RU"/>
        </w:rPr>
        <w:t>ПЛАН ОБУЧЕНИЯ</w:t>
      </w:r>
    </w:p>
    <w:p w14:paraId="34375CD8" w14:textId="77777777" w:rsidR="00A36DAF" w:rsidRDefault="00A36DAF" w:rsidP="00A36DAF">
      <w:pPr>
        <w:rPr>
          <w:lang w:val="ru-RU" w:eastAsia="uk-UA"/>
        </w:rPr>
      </w:pPr>
    </w:p>
    <w:p w14:paraId="4AF1A37C" w14:textId="77777777" w:rsidR="00A36DAF" w:rsidRDefault="00A36DAF" w:rsidP="00A36DAF">
      <w:pPr>
        <w:rPr>
          <w:lang w:val="ru-RU" w:eastAsia="uk-UA"/>
        </w:rPr>
      </w:pPr>
    </w:p>
    <w:p w14:paraId="33199DCB" w14:textId="77777777" w:rsidR="00A36DAF" w:rsidRDefault="00A36DAF" w:rsidP="00816253">
      <w:pPr>
        <w:ind w:firstLine="0"/>
        <w:rPr>
          <w:lang w:val="ru-RU" w:eastAsia="uk-UA"/>
        </w:rPr>
      </w:pPr>
    </w:p>
    <w:p w14:paraId="78C7551A" w14:textId="77777777" w:rsidR="00A36DAF" w:rsidRDefault="00A36DAF" w:rsidP="00A36DAF">
      <w:pPr>
        <w:rPr>
          <w:lang w:val="ru-RU" w:eastAsia="uk-UA"/>
        </w:rPr>
      </w:pPr>
    </w:p>
    <w:p w14:paraId="1218B6EA" w14:textId="77777777" w:rsidR="00A36DAF" w:rsidRDefault="00A36DAF" w:rsidP="00A36DAF">
      <w:pPr>
        <w:rPr>
          <w:lang w:val="ru-RU" w:eastAsia="uk-UA"/>
        </w:rPr>
      </w:pPr>
    </w:p>
    <w:p w14:paraId="592DFB35" w14:textId="77777777" w:rsidR="00A36DAF" w:rsidRDefault="00A36DAF" w:rsidP="00A36DAF">
      <w:pPr>
        <w:jc w:val="both"/>
        <w:rPr>
          <w:lang w:val="ru-RU" w:eastAsia="uk-UA"/>
        </w:rPr>
      </w:pPr>
      <w:r>
        <w:rPr>
          <w:lang w:val="ru-RU" w:eastAsia="uk-UA"/>
        </w:rPr>
        <w:t xml:space="preserve">Автор </w:t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</w:r>
      <w:r>
        <w:rPr>
          <w:lang w:val="ru-RU" w:eastAsia="uk-UA"/>
        </w:rPr>
        <w:tab/>
        <w:t>Сергей Никитченко</w:t>
      </w:r>
    </w:p>
    <w:p w14:paraId="540B160A" w14:textId="77777777" w:rsidR="00A36DAF" w:rsidRPr="00361860" w:rsidRDefault="00F36129" w:rsidP="00A36DAF">
      <w:pPr>
        <w:jc w:val="both"/>
        <w:rPr>
          <w:lang w:val="ru-RU" w:eastAsia="uk-UA"/>
        </w:rPr>
      </w:pPr>
      <w:r>
        <w:rPr>
          <w:lang w:val="ru-RU" w:eastAsia="uk-UA"/>
        </w:rPr>
        <w:t>Ученик</w:t>
      </w:r>
      <w:r w:rsidR="00A36DAF">
        <w:rPr>
          <w:lang w:val="ru-RU" w:eastAsia="uk-UA"/>
        </w:rPr>
        <w:t xml:space="preserve"> </w:t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A36DAF">
        <w:rPr>
          <w:lang w:val="ru-RU" w:eastAsia="uk-UA"/>
        </w:rPr>
        <w:tab/>
      </w:r>
      <w:r w:rsidR="00CB6DCD">
        <w:rPr>
          <w:lang w:val="ru-RU" w:eastAsia="uk-UA"/>
        </w:rPr>
        <w:tab/>
      </w:r>
      <w:r w:rsidR="00361860">
        <w:rPr>
          <w:lang w:val="ru-RU" w:eastAsia="uk-UA"/>
        </w:rPr>
        <w:t>Андрей</w:t>
      </w:r>
    </w:p>
    <w:p w14:paraId="48596C27" w14:textId="77777777" w:rsidR="00A36DAF" w:rsidRPr="00A36DAF" w:rsidRDefault="00A36DAF" w:rsidP="00A36DAF">
      <w:pPr>
        <w:jc w:val="both"/>
        <w:rPr>
          <w:lang w:val="ru-RU" w:eastAsia="uk-UA"/>
        </w:rPr>
      </w:pPr>
    </w:p>
    <w:p w14:paraId="2996EAF0" w14:textId="77777777" w:rsidR="00DD74BA" w:rsidRDefault="00011C85" w:rsidP="00DD74BA">
      <w:pPr>
        <w:pStyle w:val="1"/>
        <w:rPr>
          <w:lang w:val="ru-RU"/>
        </w:rPr>
      </w:pPr>
      <w:bookmarkStart w:id="0" w:name="_Toc39304073"/>
      <w:r w:rsidRPr="00DD74BA">
        <w:rPr>
          <w:lang w:val="ru-RU"/>
        </w:rPr>
        <w:lastRenderedPageBreak/>
        <w:t>Введение</w:t>
      </w:r>
      <w:bookmarkEnd w:id="0"/>
    </w:p>
    <w:p w14:paraId="1DBFB9B4" w14:textId="77777777" w:rsidR="008D7E66" w:rsidRDefault="008D7E66" w:rsidP="008D7E66">
      <w:pPr>
        <w:pStyle w:val="2"/>
        <w:rPr>
          <w:lang w:val="ru-RU"/>
        </w:rPr>
      </w:pPr>
      <w:bookmarkStart w:id="1" w:name="_Toc39304074"/>
      <w:r>
        <w:rPr>
          <w:lang w:val="ru-RU"/>
        </w:rPr>
        <w:t>Представиться, узнать какие цели преследует ученик</w:t>
      </w:r>
      <w:bookmarkEnd w:id="1"/>
    </w:p>
    <w:p w14:paraId="5F43F0ED" w14:textId="77777777" w:rsidR="008D7E66" w:rsidRDefault="008D7E66" w:rsidP="008D7E66">
      <w:pPr>
        <w:rPr>
          <w:lang w:val="ru-RU"/>
        </w:rPr>
      </w:pPr>
      <w:r>
        <w:rPr>
          <w:lang w:val="ru-RU"/>
        </w:rPr>
        <w:t xml:space="preserve">Здравствуйте, </w:t>
      </w:r>
      <w:r w:rsidR="006A509D">
        <w:rPr>
          <w:lang w:val="ru-RU"/>
        </w:rPr>
        <w:t xml:space="preserve">Андрей </w:t>
      </w:r>
      <w:r>
        <w:rPr>
          <w:lang w:val="ru-RU"/>
        </w:rPr>
        <w:t>меня зовут Сергей</w:t>
      </w:r>
      <w:r w:rsidR="006A509D">
        <w:rPr>
          <w:lang w:val="ru-RU"/>
        </w:rPr>
        <w:t>.</w:t>
      </w:r>
    </w:p>
    <w:p w14:paraId="4C7E9953" w14:textId="77777777" w:rsidR="008D7E66" w:rsidRDefault="008D7E66" w:rsidP="008D7E66">
      <w:pPr>
        <w:rPr>
          <w:lang w:val="ru-RU"/>
        </w:rPr>
      </w:pPr>
      <w:r>
        <w:rPr>
          <w:lang w:val="ru-RU"/>
        </w:rPr>
        <w:t>…</w:t>
      </w:r>
    </w:p>
    <w:p w14:paraId="2FCCEE34" w14:textId="77777777" w:rsidR="00E378DA" w:rsidRDefault="006A509D" w:rsidP="008D7E66">
      <w:pPr>
        <w:rPr>
          <w:lang w:val="ru-RU"/>
        </w:rPr>
      </w:pPr>
      <w:r>
        <w:rPr>
          <w:lang w:val="ru-RU"/>
        </w:rPr>
        <w:t>Предлагаю перейти</w:t>
      </w:r>
      <w:r w:rsidR="00E378DA">
        <w:rPr>
          <w:lang w:val="ru-RU"/>
        </w:rPr>
        <w:t xml:space="preserve"> </w:t>
      </w:r>
      <w:r w:rsidR="00C86A97">
        <w:rPr>
          <w:lang w:val="ru-RU"/>
        </w:rPr>
        <w:t>на ты</w:t>
      </w:r>
      <w:r w:rsidR="00F12091">
        <w:rPr>
          <w:lang w:val="ru-RU"/>
        </w:rPr>
        <w:t>?</w:t>
      </w:r>
    </w:p>
    <w:p w14:paraId="63DB0DB1" w14:textId="77777777" w:rsidR="00290CAA" w:rsidRDefault="00A02738" w:rsidP="00290CAA">
      <w:pPr>
        <w:rPr>
          <w:lang w:val="ru-RU"/>
        </w:rPr>
      </w:pPr>
      <w:r>
        <w:rPr>
          <w:lang w:val="ru-RU"/>
        </w:rPr>
        <w:t>…</w:t>
      </w:r>
    </w:p>
    <w:p w14:paraId="65A9201B" w14:textId="77777777" w:rsidR="00290CAA" w:rsidRDefault="00290CAA" w:rsidP="00290CAA">
      <w:pPr>
        <w:rPr>
          <w:lang w:val="ru-RU"/>
        </w:rPr>
      </w:pPr>
    </w:p>
    <w:p w14:paraId="24419FBA" w14:textId="77777777" w:rsidR="008D7E66" w:rsidRPr="00D720C0" w:rsidRDefault="008D7E66" w:rsidP="008D7E66">
      <w:pPr>
        <w:rPr>
          <w:lang w:val="ru-RU"/>
        </w:rPr>
      </w:pPr>
      <w:r>
        <w:rPr>
          <w:lang w:val="ru-RU"/>
        </w:rPr>
        <w:t>Можно поинтересоваться, для чего вы решили изучать верстку сайтов</w:t>
      </w:r>
      <w:r w:rsidR="00457C66">
        <w:rPr>
          <w:lang w:val="ru-RU"/>
        </w:rPr>
        <w:t xml:space="preserve">/ну или в принципе </w:t>
      </w:r>
      <w:r w:rsidR="00457C66">
        <w:rPr>
          <w:lang w:val="en-US"/>
        </w:rPr>
        <w:t>JS</w:t>
      </w:r>
    </w:p>
    <w:p w14:paraId="049955FA" w14:textId="77777777" w:rsidR="008D7E66" w:rsidRDefault="008D7E66" w:rsidP="008D7E66">
      <w:pPr>
        <w:rPr>
          <w:lang w:val="ru-RU"/>
        </w:rPr>
      </w:pPr>
      <w:r>
        <w:rPr>
          <w:lang w:val="ru-RU"/>
        </w:rPr>
        <w:t>…</w:t>
      </w:r>
    </w:p>
    <w:p w14:paraId="0983FC2A" w14:textId="77777777" w:rsidR="00455EFE" w:rsidRDefault="00DB6640" w:rsidP="008D7E66">
      <w:pPr>
        <w:pStyle w:val="2"/>
        <w:rPr>
          <w:lang w:val="ru-RU"/>
        </w:rPr>
      </w:pPr>
      <w:bookmarkStart w:id="2" w:name="_Toc39304075"/>
      <w:r>
        <w:rPr>
          <w:lang w:val="ru-RU"/>
        </w:rPr>
        <w:t>Узнать какие знания имеются у пользователя</w:t>
      </w:r>
      <w:bookmarkEnd w:id="2"/>
    </w:p>
    <w:p w14:paraId="276D8E68" w14:textId="77777777" w:rsidR="00AF7495" w:rsidRDefault="00AF7495" w:rsidP="00AF7495">
      <w:pPr>
        <w:rPr>
          <w:lang w:val="ru-RU"/>
        </w:rPr>
      </w:pPr>
      <w:r>
        <w:rPr>
          <w:lang w:val="ru-RU"/>
        </w:rPr>
        <w:t xml:space="preserve">Вы ведь уже занимались изучением программирование, </w:t>
      </w:r>
      <w:r w:rsidR="002F0C35">
        <w:rPr>
          <w:lang w:val="ru-RU"/>
        </w:rPr>
        <w:t>что именно освоили</w:t>
      </w:r>
    </w:p>
    <w:p w14:paraId="30FCF9A2" w14:textId="77777777" w:rsidR="002F0C35" w:rsidRDefault="002F0C35" w:rsidP="002F0C35">
      <w:pPr>
        <w:rPr>
          <w:lang w:val="ru-RU"/>
        </w:rPr>
      </w:pPr>
      <w:r>
        <w:rPr>
          <w:lang w:val="ru-RU"/>
        </w:rPr>
        <w:t>…</w:t>
      </w:r>
    </w:p>
    <w:p w14:paraId="74018B1F" w14:textId="77777777" w:rsidR="00522EC6" w:rsidRDefault="00522EC6" w:rsidP="002F0C35">
      <w:pPr>
        <w:rPr>
          <w:lang w:val="ru-RU"/>
        </w:rPr>
      </w:pPr>
      <w:r>
        <w:rPr>
          <w:lang w:val="ru-RU"/>
        </w:rPr>
        <w:t>А были какие-то вопросы, сложности, непонятки. Только отвечаем честно.</w:t>
      </w:r>
    </w:p>
    <w:p w14:paraId="7A432B34" w14:textId="77777777" w:rsidR="00522EC6" w:rsidRDefault="00522EC6" w:rsidP="002F0C35">
      <w:pPr>
        <w:rPr>
          <w:lang w:val="ru-RU"/>
        </w:rPr>
      </w:pPr>
      <w:r>
        <w:rPr>
          <w:lang w:val="ru-RU"/>
        </w:rPr>
        <w:t>…</w:t>
      </w:r>
    </w:p>
    <w:p w14:paraId="7DDD6F56" w14:textId="77777777" w:rsidR="00522EC6" w:rsidRDefault="00522EC6" w:rsidP="002F0C35">
      <w:pPr>
        <w:rPr>
          <w:lang w:val="ru-RU"/>
        </w:rPr>
      </w:pPr>
      <w:r>
        <w:rPr>
          <w:lang w:val="ru-RU"/>
        </w:rPr>
        <w:t>Мне важно чтобы вы мне говорили о ошибках и всём перечисленном выше. Чтобы спрашивали, так как без этого продуктивности не будет</w:t>
      </w:r>
    </w:p>
    <w:p w14:paraId="3305236A" w14:textId="77777777" w:rsidR="000A5908" w:rsidRDefault="000A5908" w:rsidP="000A5908">
      <w:pPr>
        <w:pStyle w:val="2"/>
        <w:rPr>
          <w:lang w:val="ru-RU"/>
        </w:rPr>
      </w:pPr>
      <w:bookmarkStart w:id="3" w:name="_Toc39304076"/>
      <w:r>
        <w:rPr>
          <w:lang w:val="ru-RU"/>
        </w:rPr>
        <w:t>Введение в структуру курса</w:t>
      </w:r>
      <w:bookmarkEnd w:id="3"/>
    </w:p>
    <w:p w14:paraId="672C6602" w14:textId="77777777" w:rsidR="00DA1153" w:rsidRPr="009D74E2" w:rsidRDefault="00DA1153" w:rsidP="00DA1153">
      <w:pPr>
        <w:rPr>
          <w:lang w:val="ru-RU"/>
        </w:rPr>
      </w:pPr>
      <w:r>
        <w:rPr>
          <w:lang w:val="ru-RU"/>
        </w:rPr>
        <w:t>Сразу предупрежу процентов 70 каждого урока это будет практика</w:t>
      </w:r>
      <w:r w:rsidR="009D74E2">
        <w:rPr>
          <w:lang w:val="ru-RU"/>
        </w:rPr>
        <w:t>.</w:t>
      </w:r>
    </w:p>
    <w:p w14:paraId="2D524606" w14:textId="77777777" w:rsidR="00DA1153" w:rsidRDefault="009D74E2" w:rsidP="00DA1153">
      <w:pPr>
        <w:rPr>
          <w:lang w:val="ru-RU"/>
        </w:rPr>
      </w:pPr>
      <w:r>
        <w:rPr>
          <w:lang w:val="ru-RU"/>
        </w:rPr>
        <w:lastRenderedPageBreak/>
        <w:t>Также</w:t>
      </w:r>
      <w:r w:rsidR="00DA1153">
        <w:rPr>
          <w:lang w:val="ru-RU"/>
        </w:rPr>
        <w:t xml:space="preserve"> буду давать много домашних заданий, но непосредственно отталкиваясь то вашего свободного времени</w:t>
      </w:r>
    </w:p>
    <w:p w14:paraId="48553237" w14:textId="77777777" w:rsidR="009D74E2" w:rsidRDefault="009D74E2" w:rsidP="00DA1153">
      <w:pPr>
        <w:rPr>
          <w:lang w:val="ru-RU"/>
        </w:rPr>
      </w:pPr>
      <w:r>
        <w:rPr>
          <w:lang w:val="ru-RU"/>
        </w:rPr>
        <w:t>А сейчас я немного познакомлю вас со структурой курса</w:t>
      </w:r>
    </w:p>
    <w:p w14:paraId="07744040" w14:textId="77777777" w:rsidR="009D74E2" w:rsidRPr="00DA1153" w:rsidRDefault="009D74E2" w:rsidP="00DA1153">
      <w:pPr>
        <w:rPr>
          <w:lang w:val="ru-RU"/>
        </w:rPr>
      </w:pPr>
    </w:p>
    <w:p w14:paraId="11D189AE" w14:textId="77777777" w:rsidR="00AD419F" w:rsidRPr="00D720C0" w:rsidRDefault="000A5908" w:rsidP="00DA1153">
      <w:pPr>
        <w:rPr>
          <w:lang w:val="ru-RU"/>
        </w:rPr>
      </w:pPr>
      <w:r>
        <w:rPr>
          <w:lang w:val="ru-RU"/>
        </w:rPr>
        <w:t xml:space="preserve">Я буду </w:t>
      </w:r>
      <w:r w:rsidR="009D74E2">
        <w:rPr>
          <w:lang w:val="ru-RU"/>
        </w:rPr>
        <w:t>обучать</w:t>
      </w:r>
      <w:r>
        <w:rPr>
          <w:lang w:val="ru-RU"/>
        </w:rPr>
        <w:t xml:space="preserve"> </w:t>
      </w:r>
      <w:r w:rsidR="009D74E2">
        <w:rPr>
          <w:lang w:val="ru-RU"/>
        </w:rPr>
        <w:t xml:space="preserve">такому направлению </w:t>
      </w:r>
      <w:r>
        <w:rPr>
          <w:lang w:val="ru-RU"/>
        </w:rPr>
        <w:t xml:space="preserve">как </w:t>
      </w:r>
      <w:r>
        <w:rPr>
          <w:lang w:val="en-US"/>
        </w:rPr>
        <w:t>frontend</w:t>
      </w:r>
    </w:p>
    <w:p w14:paraId="2E9B950E" w14:textId="77777777" w:rsidR="000A5908" w:rsidRPr="00D720C0" w:rsidRDefault="00545B95" w:rsidP="000A5908">
      <w:pPr>
        <w:rPr>
          <w:lang w:val="ru-RU"/>
        </w:rPr>
      </w:pPr>
      <w:r>
        <w:rPr>
          <w:lang w:val="ru-RU"/>
        </w:rPr>
        <w:t>Р</w:t>
      </w:r>
      <w:r w:rsidR="000A5908">
        <w:rPr>
          <w:lang w:val="ru-RU"/>
        </w:rPr>
        <w:t xml:space="preserve">асскажу что такое вообще </w:t>
      </w:r>
      <w:r>
        <w:rPr>
          <w:lang w:val="ru-RU"/>
        </w:rPr>
        <w:t xml:space="preserve">этот </w:t>
      </w:r>
      <w:r w:rsidR="000A5908">
        <w:rPr>
          <w:lang w:val="en-US"/>
        </w:rPr>
        <w:t>frontend</w:t>
      </w:r>
      <w:r w:rsidR="000A5908" w:rsidRPr="00D720C0">
        <w:rPr>
          <w:lang w:val="ru-RU"/>
        </w:rPr>
        <w:t>.</w:t>
      </w:r>
    </w:p>
    <w:p w14:paraId="21B20072" w14:textId="26D8E362" w:rsidR="000A5908" w:rsidRDefault="000A5908" w:rsidP="000A5908">
      <w:pPr>
        <w:rPr>
          <w:lang w:val="ru-RU"/>
        </w:rPr>
      </w:pPr>
      <w:r>
        <w:rPr>
          <w:lang w:val="ru-RU"/>
        </w:rPr>
        <w:t>Это направление которое служит для того чтобы создавать интерфейс и обрабатывать  взаимодействия пользователей с</w:t>
      </w:r>
      <w:r w:rsidR="00A47643" w:rsidRPr="00D720C0">
        <w:rPr>
          <w:lang w:val="ru-RU"/>
        </w:rPr>
        <w:t xml:space="preserve"> </w:t>
      </w:r>
      <w:r w:rsidR="00A47643">
        <w:rPr>
          <w:lang w:val="ru-RU"/>
        </w:rPr>
        <w:t xml:space="preserve">этим же самым </w:t>
      </w:r>
      <w:r>
        <w:rPr>
          <w:lang w:val="ru-RU"/>
        </w:rPr>
        <w:t>интерфейсом</w:t>
      </w:r>
      <w:r w:rsidR="00A47643">
        <w:rPr>
          <w:lang w:val="ru-RU"/>
        </w:rPr>
        <w:t xml:space="preserve"> и</w:t>
      </w:r>
      <w:r w:rsidR="00A47643" w:rsidRPr="00D720C0">
        <w:rPr>
          <w:lang w:val="ru-RU"/>
        </w:rPr>
        <w:t xml:space="preserve"> </w:t>
      </w:r>
      <w:r w:rsidR="00A47643">
        <w:rPr>
          <w:lang w:val="ru-RU"/>
        </w:rPr>
        <w:t>серверной</w:t>
      </w:r>
      <w:r w:rsidR="00A47643" w:rsidRPr="00D720C0">
        <w:rPr>
          <w:lang w:val="ru-RU"/>
        </w:rPr>
        <w:t xml:space="preserve"> </w:t>
      </w:r>
      <w:r w:rsidR="00A47643">
        <w:rPr>
          <w:lang w:val="ru-RU"/>
        </w:rPr>
        <w:t>частью сайта</w:t>
      </w:r>
      <w:r>
        <w:rPr>
          <w:lang w:val="ru-RU"/>
        </w:rPr>
        <w:t xml:space="preserve">. </w:t>
      </w:r>
    </w:p>
    <w:p w14:paraId="6997E8B0" w14:textId="77777777" w:rsidR="00D720C0" w:rsidRDefault="00D720C0" w:rsidP="000A5908">
      <w:pPr>
        <w:rPr>
          <w:lang w:val="ru-RU"/>
        </w:rPr>
      </w:pPr>
    </w:p>
    <w:p w14:paraId="44C7DE65" w14:textId="77777777" w:rsidR="000A5908" w:rsidRDefault="000A5908" w:rsidP="000A5908">
      <w:pPr>
        <w:rPr>
          <w:lang w:val="en-US"/>
        </w:rPr>
      </w:pPr>
      <w:r>
        <w:rPr>
          <w:lang w:val="ru-RU"/>
        </w:rPr>
        <w:t>А именно</w:t>
      </w:r>
      <w:r>
        <w:rPr>
          <w:lang w:val="en-US"/>
        </w:rPr>
        <w:t>:</w:t>
      </w:r>
    </w:p>
    <w:p w14:paraId="42AB9F62" w14:textId="77777777" w:rsidR="000A5908" w:rsidRDefault="000A5908" w:rsidP="000A5908">
      <w:pPr>
        <w:pStyle w:val="a9"/>
        <w:numPr>
          <w:ilvl w:val="0"/>
          <w:numId w:val="15"/>
        </w:numPr>
        <w:rPr>
          <w:lang w:val="en-US"/>
        </w:rPr>
      </w:pPr>
      <w:r w:rsidRPr="000A5908">
        <w:rPr>
          <w:lang w:val="ru-RU"/>
        </w:rPr>
        <w:t>написание структуры сайта это</w:t>
      </w:r>
      <w:r w:rsidRPr="000A5908">
        <w:rPr>
          <w:lang w:val="en-US"/>
        </w:rPr>
        <w:t xml:space="preserve"> —</w:t>
      </w:r>
      <w:r w:rsidRPr="000A5908">
        <w:rPr>
          <w:lang w:val="ru-RU"/>
        </w:rPr>
        <w:t xml:space="preserve"> </w:t>
      </w:r>
      <w:r w:rsidRPr="000A5908">
        <w:rPr>
          <w:lang w:val="en-US"/>
        </w:rPr>
        <w:t>HTML</w:t>
      </w:r>
    </w:p>
    <w:p w14:paraId="4D0E5282" w14:textId="77777777" w:rsidR="000A5908" w:rsidRDefault="000A5908" w:rsidP="000A5908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ru-RU"/>
        </w:rPr>
        <w:t xml:space="preserve">добавить стили это — </w:t>
      </w:r>
      <w:r>
        <w:rPr>
          <w:lang w:val="en-US"/>
        </w:rPr>
        <w:t>CSS</w:t>
      </w:r>
    </w:p>
    <w:p w14:paraId="3980323F" w14:textId="77777777" w:rsidR="000A5908" w:rsidRPr="00D720C0" w:rsidRDefault="000A5908" w:rsidP="000A5908">
      <w:pPr>
        <w:pStyle w:val="a9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ну и как раз таки добавление магии на сайт это  — </w:t>
      </w:r>
      <w:r>
        <w:rPr>
          <w:lang w:val="en-US"/>
        </w:rPr>
        <w:t>JS</w:t>
      </w:r>
    </w:p>
    <w:p w14:paraId="06147FBE" w14:textId="77777777" w:rsidR="00545B95" w:rsidRPr="00D720C0" w:rsidRDefault="00545B95" w:rsidP="00545B95">
      <w:pPr>
        <w:pStyle w:val="a9"/>
        <w:ind w:left="1571" w:firstLine="0"/>
        <w:rPr>
          <w:lang w:val="ru-RU"/>
        </w:rPr>
      </w:pPr>
    </w:p>
    <w:p w14:paraId="5B75623B" w14:textId="77777777" w:rsidR="000A5908" w:rsidRPr="00D720C0" w:rsidRDefault="000A5908" w:rsidP="00545B95">
      <w:pPr>
        <w:ind w:firstLine="709"/>
        <w:rPr>
          <w:lang w:val="ru-RU"/>
        </w:rPr>
      </w:pPr>
      <w:r w:rsidRPr="003A6F20">
        <w:rPr>
          <w:lang w:val="ru-RU"/>
        </w:rPr>
        <w:t xml:space="preserve">Так как вы выбрали </w:t>
      </w:r>
      <w:r w:rsidR="003A6F20">
        <w:rPr>
          <w:lang w:val="ru-RU"/>
        </w:rPr>
        <w:t xml:space="preserve">Курс </w:t>
      </w:r>
      <w:r w:rsidRPr="003A6F20">
        <w:rPr>
          <w:lang w:val="ru-RU"/>
        </w:rPr>
        <w:t xml:space="preserve">обучение </w:t>
      </w:r>
      <w:r w:rsidRPr="003A6F20">
        <w:rPr>
          <w:lang w:val="en-US"/>
        </w:rPr>
        <w:t>JS</w:t>
      </w:r>
      <w:r w:rsidRPr="00D720C0">
        <w:rPr>
          <w:lang w:val="ru-RU"/>
        </w:rPr>
        <w:t xml:space="preserve">, </w:t>
      </w:r>
      <w:r w:rsidR="003A6F20">
        <w:rPr>
          <w:lang w:val="ru-RU"/>
        </w:rPr>
        <w:t xml:space="preserve">то я вас познакомлю лишь с базовыми знаниями </w:t>
      </w:r>
      <w:r w:rsidR="003A6F20">
        <w:rPr>
          <w:lang w:val="en-US"/>
        </w:rPr>
        <w:t>HTML</w:t>
      </w:r>
      <w:r w:rsidR="003A6F20" w:rsidRPr="00D720C0">
        <w:rPr>
          <w:lang w:val="ru-RU"/>
        </w:rPr>
        <w:t>/</w:t>
      </w:r>
      <w:r w:rsidR="003A6F20">
        <w:rPr>
          <w:lang w:val="en-US"/>
        </w:rPr>
        <w:t>CSS</w:t>
      </w:r>
    </w:p>
    <w:p w14:paraId="414652D7" w14:textId="77777777" w:rsidR="002F0C35" w:rsidRDefault="002F0C35" w:rsidP="002F0C35">
      <w:pPr>
        <w:pStyle w:val="2"/>
        <w:rPr>
          <w:lang w:val="ru-RU"/>
        </w:rPr>
      </w:pPr>
      <w:bookmarkStart w:id="4" w:name="_Toc39304077"/>
      <w:r>
        <w:rPr>
          <w:lang w:val="ru-RU"/>
        </w:rPr>
        <w:t>Рассказать о плане изучения</w:t>
      </w:r>
      <w:bookmarkEnd w:id="4"/>
    </w:p>
    <w:p w14:paraId="41E4E10A" w14:textId="77777777" w:rsidR="00545B95" w:rsidRPr="00432780" w:rsidRDefault="00545B95" w:rsidP="00545B95">
      <w:pPr>
        <w:rPr>
          <w:lang w:val="ru-RU"/>
        </w:rPr>
      </w:pPr>
      <w:r>
        <w:rPr>
          <w:lang w:val="ru-RU"/>
        </w:rPr>
        <w:t>А план обучения у меня таков</w:t>
      </w:r>
      <w:r w:rsidRPr="00D720C0">
        <w:rPr>
          <w:lang w:val="ru-RU"/>
        </w:rPr>
        <w:t>:</w:t>
      </w:r>
    </w:p>
    <w:p w14:paraId="049A1BCC" w14:textId="77777777" w:rsidR="00657AAC" w:rsidRPr="00657AAC" w:rsidRDefault="00657AAC" w:rsidP="00657AAC">
      <w:pPr>
        <w:pStyle w:val="a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Изучение </w:t>
      </w:r>
      <w:r>
        <w:rPr>
          <w:lang w:val="en-US"/>
        </w:rPr>
        <w:t>HTML/CSS</w:t>
      </w:r>
    </w:p>
    <w:p w14:paraId="27290873" w14:textId="77777777" w:rsidR="00657AAC" w:rsidRPr="00657AAC" w:rsidRDefault="00657AAC" w:rsidP="00657AAC">
      <w:pPr>
        <w:pStyle w:val="a9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Изучение </w:t>
      </w:r>
      <w:r>
        <w:rPr>
          <w:lang w:val="en-US"/>
        </w:rPr>
        <w:t>JS</w:t>
      </w:r>
    </w:p>
    <w:p w14:paraId="6C35E51D" w14:textId="77777777" w:rsidR="00432780" w:rsidRPr="00432780" w:rsidRDefault="00657AAC" w:rsidP="00432780">
      <w:pPr>
        <w:pStyle w:val="a9"/>
        <w:numPr>
          <w:ilvl w:val="1"/>
          <w:numId w:val="6"/>
        </w:numPr>
        <w:rPr>
          <w:lang w:val="ru-RU"/>
        </w:rPr>
      </w:pPr>
      <w:r>
        <w:rPr>
          <w:lang w:val="ru-RU"/>
        </w:rPr>
        <w:t>Основы</w:t>
      </w:r>
    </w:p>
    <w:p w14:paraId="6AA3725C" w14:textId="77777777" w:rsidR="00657AAC" w:rsidRPr="00657AAC" w:rsidRDefault="00657AAC" w:rsidP="00657AAC">
      <w:pPr>
        <w:pStyle w:val="a9"/>
        <w:numPr>
          <w:ilvl w:val="1"/>
          <w:numId w:val="6"/>
        </w:numPr>
        <w:rPr>
          <w:lang w:val="ru-RU"/>
        </w:rPr>
      </w:pPr>
      <w:r>
        <w:rPr>
          <w:lang w:val="en-US"/>
        </w:rPr>
        <w:t>Es6</w:t>
      </w:r>
    </w:p>
    <w:p w14:paraId="1B6711C2" w14:textId="77777777" w:rsidR="00657AAC" w:rsidRPr="00657AAC" w:rsidRDefault="00657AAC" w:rsidP="00657AAC">
      <w:pPr>
        <w:pStyle w:val="a9"/>
        <w:numPr>
          <w:ilvl w:val="0"/>
          <w:numId w:val="6"/>
        </w:numPr>
        <w:rPr>
          <w:lang w:val="ru-RU"/>
        </w:rPr>
      </w:pPr>
      <w:r>
        <w:rPr>
          <w:lang w:val="en-US"/>
        </w:rPr>
        <w:t>React</w:t>
      </w:r>
    </w:p>
    <w:p w14:paraId="5C210D40" w14:textId="77777777" w:rsidR="000A214F" w:rsidRDefault="000A214F" w:rsidP="000A214F">
      <w:pPr>
        <w:ind w:left="1211" w:firstLine="0"/>
        <w:rPr>
          <w:lang w:val="ru-RU"/>
        </w:rPr>
      </w:pPr>
    </w:p>
    <w:p w14:paraId="7B063EEA" w14:textId="77777777" w:rsidR="00432780" w:rsidRDefault="00432780" w:rsidP="000A214F">
      <w:pPr>
        <w:ind w:left="1211" w:firstLine="0"/>
        <w:rPr>
          <w:lang w:val="ru-RU"/>
        </w:rPr>
      </w:pPr>
      <w:r>
        <w:rPr>
          <w:lang w:val="ru-RU"/>
        </w:rPr>
        <w:t>Будем внедрять динамические скрипты</w:t>
      </w:r>
    </w:p>
    <w:p w14:paraId="39A8A213" w14:textId="77777777" w:rsidR="009F2E12" w:rsidRPr="009F2E12" w:rsidRDefault="009F2E12" w:rsidP="000A214F">
      <w:pPr>
        <w:ind w:left="1211" w:firstLine="0"/>
        <w:rPr>
          <w:lang w:val="ru-RU"/>
        </w:rPr>
      </w:pPr>
      <w:r>
        <w:rPr>
          <w:lang w:val="ru-RU"/>
        </w:rPr>
        <w:t xml:space="preserve">Познакомлю со сборщиком пакетов </w:t>
      </w:r>
      <w:r>
        <w:rPr>
          <w:lang w:val="en-US"/>
        </w:rPr>
        <w:t>npm</w:t>
      </w:r>
    </w:p>
    <w:p w14:paraId="155E918A" w14:textId="77777777" w:rsidR="00C448BB" w:rsidRPr="00D720C0" w:rsidRDefault="000A214F" w:rsidP="008619D6">
      <w:pPr>
        <w:ind w:left="1211" w:firstLine="0"/>
        <w:rPr>
          <w:lang w:val="ru-RU"/>
        </w:rPr>
      </w:pPr>
      <w:r>
        <w:rPr>
          <w:lang w:val="ru-RU"/>
        </w:rPr>
        <w:t xml:space="preserve">После чего мы будем Осваивать </w:t>
      </w:r>
      <w:r>
        <w:rPr>
          <w:lang w:val="en-US"/>
        </w:rPr>
        <w:t>Git</w:t>
      </w:r>
    </w:p>
    <w:p w14:paraId="68021E6B" w14:textId="77777777" w:rsidR="008619D6" w:rsidRDefault="008619D6" w:rsidP="008619D6">
      <w:pPr>
        <w:ind w:left="1211" w:firstLine="0"/>
        <w:rPr>
          <w:lang w:val="ru-RU"/>
        </w:rPr>
      </w:pPr>
      <w:r>
        <w:rPr>
          <w:lang w:val="ru-RU"/>
        </w:rPr>
        <w:t>И добавлять сайт на хостинг</w:t>
      </w:r>
    </w:p>
    <w:p w14:paraId="3455CD0F" w14:textId="77777777" w:rsidR="003B56EB" w:rsidRPr="00681471" w:rsidRDefault="00681471" w:rsidP="00681471">
      <w:pPr>
        <w:ind w:firstLine="0"/>
        <w:rPr>
          <w:lang w:val="ru-RU"/>
        </w:rPr>
      </w:pPr>
      <w:r w:rsidRPr="00D720C0">
        <w:rPr>
          <w:lang w:val="ru-RU"/>
        </w:rPr>
        <w:t xml:space="preserve">                   </w:t>
      </w:r>
      <w:r>
        <w:rPr>
          <w:lang w:val="ru-RU"/>
        </w:rPr>
        <w:t xml:space="preserve">А также я познакомлю вас с </w:t>
      </w:r>
      <w:r>
        <w:rPr>
          <w:lang w:val="en-US"/>
        </w:rPr>
        <w:t>node</w:t>
      </w:r>
      <w:r w:rsidRPr="00D720C0">
        <w:rPr>
          <w:lang w:val="ru-RU"/>
        </w:rPr>
        <w:t>.</w:t>
      </w:r>
      <w:r>
        <w:rPr>
          <w:lang w:val="en-US"/>
        </w:rPr>
        <w:t>js</w:t>
      </w:r>
      <w:r w:rsidRPr="00D720C0">
        <w:rPr>
          <w:lang w:val="ru-RU"/>
        </w:rPr>
        <w:t>,</w:t>
      </w:r>
      <w:r>
        <w:rPr>
          <w:lang w:val="ru-RU"/>
        </w:rPr>
        <w:t xml:space="preserve"> который позволит вам создавать клиент серверные приложения</w:t>
      </w:r>
    </w:p>
    <w:p w14:paraId="5AA87849" w14:textId="77777777" w:rsidR="00C448BB" w:rsidRPr="00C448BB" w:rsidRDefault="00C448BB" w:rsidP="00C448BB">
      <w:pPr>
        <w:pStyle w:val="2"/>
        <w:rPr>
          <w:lang w:val="en-US"/>
        </w:rPr>
      </w:pPr>
      <w:bookmarkStart w:id="5" w:name="_Toc39304078"/>
      <w:r>
        <w:rPr>
          <w:lang w:val="ru-RU"/>
        </w:rPr>
        <w:t>Узнать о текстовом редакторе</w:t>
      </w:r>
      <w:bookmarkEnd w:id="5"/>
    </w:p>
    <w:p w14:paraId="0C1B7F6F" w14:textId="77777777" w:rsidR="00C448BB" w:rsidRDefault="00C448BB" w:rsidP="00C448BB">
      <w:pPr>
        <w:rPr>
          <w:lang w:val="ru-RU"/>
        </w:rPr>
      </w:pPr>
      <w:r>
        <w:rPr>
          <w:lang w:val="ru-RU"/>
        </w:rPr>
        <w:t xml:space="preserve">А </w:t>
      </w:r>
      <w:r w:rsidR="001C1920">
        <w:rPr>
          <w:lang w:val="ru-RU"/>
        </w:rPr>
        <w:t>о компьютере</w:t>
      </w:r>
    </w:p>
    <w:p w14:paraId="15F482EB" w14:textId="77777777" w:rsidR="00C448BB" w:rsidRDefault="00C448BB" w:rsidP="00C448BB">
      <w:pPr>
        <w:rPr>
          <w:lang w:val="ru-RU"/>
        </w:rPr>
      </w:pPr>
      <w:r>
        <w:rPr>
          <w:lang w:val="ru-RU"/>
        </w:rPr>
        <w:t>…</w:t>
      </w:r>
    </w:p>
    <w:p w14:paraId="604F30AF" w14:textId="77777777" w:rsidR="008E2402" w:rsidRDefault="00C448BB" w:rsidP="00C448BB">
      <w:pPr>
        <w:rPr>
          <w:lang w:val="ru-RU"/>
        </w:rPr>
      </w:pPr>
      <w:r>
        <w:rPr>
          <w:lang w:val="ru-RU"/>
        </w:rPr>
        <w:t xml:space="preserve">Тогда я сегодня сброшу видео с установкой </w:t>
      </w:r>
      <w:r w:rsidR="008E2402">
        <w:rPr>
          <w:lang w:val="ru-RU"/>
        </w:rPr>
        <w:t xml:space="preserve">и настройкой </w:t>
      </w:r>
      <w:r>
        <w:rPr>
          <w:lang w:val="ru-RU"/>
        </w:rPr>
        <w:t>редактора</w:t>
      </w:r>
    </w:p>
    <w:p w14:paraId="590B9612" w14:textId="77777777" w:rsidR="00615943" w:rsidRDefault="00615943" w:rsidP="00615943">
      <w:pPr>
        <w:pStyle w:val="1"/>
        <w:rPr>
          <w:lang w:val="ru-RU"/>
        </w:rPr>
      </w:pPr>
      <w:bookmarkStart w:id="6" w:name="_Toc39304079"/>
      <w:r>
        <w:rPr>
          <w:lang w:val="ru-RU"/>
        </w:rPr>
        <w:lastRenderedPageBreak/>
        <w:t>содержание</w:t>
      </w:r>
      <w:bookmarkEnd w:id="6"/>
    </w:p>
    <w:sdt>
      <w:sdtPr>
        <w:rPr>
          <w:rFonts w:asciiTheme="minorHAnsi" w:eastAsiaTheme="minorHAnsi" w:hAnsiTheme="minorHAnsi" w:cstheme="minorBidi"/>
          <w:b w:val="0"/>
          <w:sz w:val="28"/>
          <w:szCs w:val="22"/>
          <w:lang w:val="ru-RU" w:eastAsia="en-US"/>
        </w:rPr>
        <w:id w:val="528070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890AFB" w14:textId="77777777" w:rsidR="00615943" w:rsidRDefault="00615943">
          <w:pPr>
            <w:pStyle w:val="ac"/>
          </w:pPr>
          <w:r>
            <w:rPr>
              <w:lang w:val="ru-RU"/>
            </w:rPr>
            <w:t>Оглавление</w:t>
          </w:r>
        </w:p>
        <w:p w14:paraId="2076FBE1" w14:textId="77777777" w:rsidR="00816253" w:rsidRDefault="00615943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04073" w:history="1">
            <w:r w:rsidR="00816253" w:rsidRPr="0055654D">
              <w:rPr>
                <w:rStyle w:val="ab"/>
                <w:noProof/>
                <w:lang w:val="ru-RU"/>
              </w:rPr>
              <w:t>1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Введение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_Toc39304073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0FA99F2A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74" w:history="1">
            <w:r w:rsidR="00816253" w:rsidRPr="0055654D">
              <w:rPr>
                <w:rStyle w:val="ab"/>
                <w:noProof/>
                <w:lang w:val="ru-RU"/>
              </w:rPr>
              <w:t>1.1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Представиться, узнать какие цели преследует ученик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_Toc39304074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794BB91D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75" w:history="1">
            <w:r w:rsidR="00816253" w:rsidRPr="0055654D">
              <w:rPr>
                <w:rStyle w:val="ab"/>
                <w:noProof/>
                <w:lang w:val="ru-RU"/>
              </w:rPr>
              <w:t>1.2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Узнать какие знания имеются у пользователя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_Toc39304075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690989D7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76" w:history="1">
            <w:r w:rsidR="00816253" w:rsidRPr="0055654D">
              <w:rPr>
                <w:rStyle w:val="ab"/>
                <w:noProof/>
                <w:lang w:val="ru-RU"/>
              </w:rPr>
              <w:t>1.3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Введение в структуру курса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_Toc39304076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2DF9E422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77" w:history="1">
            <w:r w:rsidR="00816253" w:rsidRPr="0055654D">
              <w:rPr>
                <w:rStyle w:val="ab"/>
                <w:noProof/>
                <w:lang w:val="ru-RU"/>
              </w:rPr>
              <w:t>1.4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Рассказать о плане изучения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_Toc39304077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3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66B1BCD3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78" w:history="1">
            <w:r w:rsidR="00816253" w:rsidRPr="0055654D">
              <w:rPr>
                <w:rStyle w:val="ab"/>
                <w:noProof/>
                <w:lang w:val="en-US"/>
              </w:rPr>
              <w:t>1.5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Узнать о текстовом редакторе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_Toc39304078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4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BA5C7A3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79" w:history="1">
            <w:r w:rsidR="00816253" w:rsidRPr="0055654D">
              <w:rPr>
                <w:rStyle w:val="ab"/>
                <w:noProof/>
                <w:lang w:val="ru-RU"/>
              </w:rPr>
              <w:t>2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содержание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_Toc39304079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5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31E8A204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80" w:history="1">
            <w:r w:rsidR="00816253" w:rsidRPr="0055654D">
              <w:rPr>
                <w:rStyle w:val="ab"/>
                <w:noProof/>
                <w:lang w:val="en-US"/>
              </w:rPr>
              <w:t>3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 xml:space="preserve">основы </w:t>
            </w:r>
            <w:r w:rsidR="00816253" w:rsidRPr="0055654D">
              <w:rPr>
                <w:rStyle w:val="ab"/>
                <w:noProof/>
                <w:lang w:val="en-US"/>
              </w:rPr>
              <w:t>html/css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_Toc39304080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49C3936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1" w:history="1">
            <w:r w:rsidR="00816253" w:rsidRPr="0055654D">
              <w:rPr>
                <w:rStyle w:val="ab"/>
                <w:noProof/>
                <w:lang w:val="ru-RU"/>
              </w:rPr>
              <w:t>3.1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Синтаксис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_Toc39304081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384BAA94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2" w:history="1">
            <w:r w:rsidR="00816253" w:rsidRPr="0055654D">
              <w:rPr>
                <w:rStyle w:val="ab"/>
                <w:noProof/>
                <w:lang w:val="ru-RU"/>
              </w:rPr>
              <w:t>3.2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Основные концепции</w:t>
            </w:r>
            <w:r w:rsidR="00816253" w:rsidRPr="0055654D">
              <w:rPr>
                <w:rStyle w:val="ab"/>
                <w:noProof/>
                <w:lang w:val="en-US"/>
              </w:rPr>
              <w:t xml:space="preserve"> html/css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_Toc39304082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9DBC110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3" w:history="1">
            <w:r w:rsidR="00816253" w:rsidRPr="0055654D">
              <w:rPr>
                <w:rStyle w:val="ab"/>
                <w:noProof/>
                <w:lang w:val="ru-RU"/>
              </w:rPr>
              <w:t>3.3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Семантика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_Toc39304083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0E8A5FBA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4" w:history="1">
            <w:r w:rsidR="00816253" w:rsidRPr="0055654D">
              <w:rPr>
                <w:rStyle w:val="ab"/>
                <w:noProof/>
                <w:lang w:val="en-US"/>
              </w:rPr>
              <w:t>3.4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en-US"/>
              </w:rPr>
              <w:t>Sass/Less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_Toc39304084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6D871F09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5" w:history="1">
            <w:r w:rsidR="00816253" w:rsidRPr="0055654D">
              <w:rPr>
                <w:rStyle w:val="ab"/>
                <w:noProof/>
                <w:lang w:val="en-US"/>
              </w:rPr>
              <w:t>3.5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en-US"/>
              </w:rPr>
              <w:t>Grid /</w:t>
            </w:r>
            <w:r w:rsidR="00816253" w:rsidRPr="0055654D">
              <w:rPr>
                <w:rStyle w:val="ab"/>
                <w:noProof/>
              </w:rPr>
              <w:t xml:space="preserve"> </w:t>
            </w:r>
            <w:r w:rsidR="00816253" w:rsidRPr="0055654D">
              <w:rPr>
                <w:rStyle w:val="ab"/>
                <w:noProof/>
                <w:lang w:val="en-US"/>
              </w:rPr>
              <w:t>Flexbox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_Toc39304085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73BE8C82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86" w:history="1">
            <w:r w:rsidR="00816253" w:rsidRPr="0055654D">
              <w:rPr>
                <w:rStyle w:val="ab"/>
                <w:noProof/>
                <w:lang w:val="ru-RU"/>
              </w:rPr>
              <w:t>4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 xml:space="preserve">Основы </w:t>
            </w:r>
            <w:r w:rsidR="00816253" w:rsidRPr="0055654D">
              <w:rPr>
                <w:rStyle w:val="ab"/>
                <w:noProof/>
                <w:lang w:val="en-US"/>
              </w:rPr>
              <w:t>js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_Toc39304086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8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70215B53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7" w:history="1">
            <w:r w:rsidR="00816253" w:rsidRPr="0055654D">
              <w:rPr>
                <w:rStyle w:val="ab"/>
                <w:noProof/>
                <w:lang w:val="ru-RU"/>
              </w:rPr>
              <w:t>4.1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Переменные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_Toc39304087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8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AB961FC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8" w:history="1">
            <w:r w:rsidR="00816253" w:rsidRPr="0055654D">
              <w:rPr>
                <w:rStyle w:val="ab"/>
                <w:noProof/>
                <w:lang w:val="ru-RU"/>
              </w:rPr>
              <w:t>4.2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Типы данных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_Toc39304088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8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4F0CA80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89" w:history="1">
            <w:r w:rsidR="00816253" w:rsidRPr="0055654D">
              <w:rPr>
                <w:rStyle w:val="ab"/>
                <w:noProof/>
                <w:lang w:val="ru-RU"/>
              </w:rPr>
              <w:t>4.3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 xml:space="preserve">Основные концепции </w:t>
            </w:r>
            <w:r w:rsidR="00816253" w:rsidRPr="0055654D">
              <w:rPr>
                <w:rStyle w:val="ab"/>
                <w:noProof/>
                <w:lang w:val="en-US"/>
              </w:rPr>
              <w:t>js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_Toc39304089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9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6495750D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90" w:history="1">
            <w:r w:rsidR="00816253" w:rsidRPr="0055654D">
              <w:rPr>
                <w:rStyle w:val="ab"/>
                <w:noProof/>
                <w:lang w:val="ru-RU"/>
              </w:rPr>
              <w:t>4.4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Объекты</w:t>
            </w:r>
            <w:r w:rsidR="00816253" w:rsidRPr="0055654D">
              <w:rPr>
                <w:rStyle w:val="ab"/>
                <w:noProof/>
                <w:lang w:val="en-US"/>
              </w:rPr>
              <w:t xml:space="preserve"> </w:t>
            </w:r>
            <w:r w:rsidR="00816253" w:rsidRPr="0055654D">
              <w:rPr>
                <w:rStyle w:val="ab"/>
                <w:noProof/>
                <w:lang w:val="ru-RU"/>
              </w:rPr>
              <w:t>Начальные данные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_Toc39304090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9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54B86AC8" w14:textId="77777777" w:rsidR="00816253" w:rsidRDefault="0097484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39304091" w:history="1">
            <w:r w:rsidR="00816253" w:rsidRPr="0055654D">
              <w:rPr>
                <w:rStyle w:val="ab"/>
                <w:noProof/>
                <w:lang w:val="ru-RU"/>
              </w:rPr>
              <w:t>4.5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Качество кода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_Toc39304091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10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1E56C8C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92" w:history="1">
            <w:r w:rsidR="00816253" w:rsidRPr="0055654D">
              <w:rPr>
                <w:rStyle w:val="ab"/>
                <w:noProof/>
                <w:lang w:val="ru-RU"/>
              </w:rPr>
              <w:t>5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Объекты</w:t>
            </w:r>
            <w:r w:rsidR="00816253" w:rsidRPr="0055654D">
              <w:rPr>
                <w:rStyle w:val="ab"/>
                <w:noProof/>
                <w:lang w:val="en-US"/>
              </w:rPr>
              <w:t xml:space="preserve">: </w:t>
            </w:r>
            <w:r w:rsidR="00816253" w:rsidRPr="0055654D">
              <w:rPr>
                <w:rStyle w:val="ab"/>
                <w:noProof/>
                <w:lang w:val="ru-RU"/>
              </w:rPr>
              <w:t>основы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_Toc39304092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11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1982144C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93" w:history="1">
            <w:r w:rsidR="00816253" w:rsidRPr="0055654D">
              <w:rPr>
                <w:rStyle w:val="ab"/>
                <w:noProof/>
                <w:lang w:val="ru-RU"/>
              </w:rPr>
              <w:t>6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Типы данных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_Toc39304093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12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2E516E7E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94" w:history="1">
            <w:r w:rsidR="00816253" w:rsidRPr="0055654D">
              <w:rPr>
                <w:rStyle w:val="ab"/>
                <w:noProof/>
                <w:lang w:val="ru-RU"/>
              </w:rPr>
              <w:t>7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Продвинутая работа с функциями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_Toc39304094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13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0508AB2C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95" w:history="1">
            <w:r w:rsidR="00816253" w:rsidRPr="0055654D">
              <w:rPr>
                <w:rStyle w:val="ab"/>
                <w:noProof/>
                <w:lang w:val="ru-RU"/>
              </w:rPr>
              <w:t>8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Свойства</w:t>
            </w:r>
            <w:r w:rsidR="00816253" w:rsidRPr="0055654D">
              <w:rPr>
                <w:rStyle w:val="ab"/>
                <w:noProof/>
                <w:lang w:val="en-US"/>
              </w:rPr>
              <w:t xml:space="preserve"> </w:t>
            </w:r>
            <w:r w:rsidR="00816253" w:rsidRPr="0055654D">
              <w:rPr>
                <w:rStyle w:val="ab"/>
                <w:noProof/>
                <w:lang w:val="ru-RU"/>
              </w:rPr>
              <w:t>объекта</w:t>
            </w:r>
            <w:r w:rsidR="00816253" w:rsidRPr="0055654D">
              <w:rPr>
                <w:rStyle w:val="ab"/>
                <w:noProof/>
                <w:lang w:val="en-US"/>
              </w:rPr>
              <w:t>,</w:t>
            </w:r>
            <w:r w:rsidR="00816253" w:rsidRPr="0055654D">
              <w:rPr>
                <w:rStyle w:val="ab"/>
                <w:noProof/>
                <w:lang w:val="ru-RU"/>
              </w:rPr>
              <w:t xml:space="preserve"> их конфигурация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_Toc39304095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14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389B70D4" w14:textId="77777777" w:rsidR="00816253" w:rsidRDefault="0097484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39304096" w:history="1">
            <w:r w:rsidR="00816253" w:rsidRPr="0055654D">
              <w:rPr>
                <w:rStyle w:val="ab"/>
                <w:noProof/>
                <w:lang w:val="ru-RU"/>
              </w:rPr>
              <w:t>9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Прототипы, наследование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_Toc39304096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15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3E44578C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097" w:history="1">
            <w:r w:rsidR="00816253" w:rsidRPr="0055654D">
              <w:rPr>
                <w:rStyle w:val="ab"/>
                <w:noProof/>
                <w:lang w:val="ru-RU"/>
              </w:rPr>
              <w:t>10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Классы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_Toc39304097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16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5EDF6A3A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098" w:history="1">
            <w:r w:rsidR="00816253" w:rsidRPr="0055654D">
              <w:rPr>
                <w:rStyle w:val="ab"/>
                <w:noProof/>
                <w:lang w:val="ru-RU"/>
              </w:rPr>
              <w:t>11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Обработка ошибок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_Toc39304098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17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3BFB2124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099" w:history="1">
            <w:r w:rsidR="00816253" w:rsidRPr="0055654D">
              <w:rPr>
                <w:rStyle w:val="ab"/>
                <w:noProof/>
                <w:lang w:val="en-US"/>
              </w:rPr>
              <w:t>12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Промисы</w:t>
            </w:r>
            <w:r w:rsidR="00816253" w:rsidRPr="0055654D">
              <w:rPr>
                <w:rStyle w:val="ab"/>
                <w:noProof/>
                <w:lang w:val="en-US"/>
              </w:rPr>
              <w:t>, async / await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_Toc39304099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18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2C333566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100" w:history="1">
            <w:r w:rsidR="00816253" w:rsidRPr="0055654D">
              <w:rPr>
                <w:rStyle w:val="ab"/>
                <w:noProof/>
                <w:lang w:val="ru-RU"/>
              </w:rPr>
              <w:t>13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Генираторы, продвинутая итерация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_Toc39304100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19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4394634B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101" w:history="1">
            <w:r w:rsidR="00816253" w:rsidRPr="0055654D">
              <w:rPr>
                <w:rStyle w:val="ab"/>
                <w:noProof/>
                <w:lang w:val="ru-RU"/>
              </w:rPr>
              <w:t>14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Модули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_Toc39304101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20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2EB21AE6" w14:textId="77777777" w:rsidR="00816253" w:rsidRDefault="0097484F">
          <w:pPr>
            <w:pStyle w:val="11"/>
            <w:tabs>
              <w:tab w:val="left" w:pos="660"/>
              <w:tab w:val="right" w:leader="dot" w:pos="9911"/>
            </w:tabs>
            <w:rPr>
              <w:rFonts w:cstheme="minorBidi"/>
              <w:noProof/>
            </w:rPr>
          </w:pPr>
          <w:hyperlink w:anchor="_Toc39304102" w:history="1">
            <w:r w:rsidR="00816253" w:rsidRPr="0055654D">
              <w:rPr>
                <w:rStyle w:val="ab"/>
                <w:noProof/>
                <w:lang w:val="ru-RU"/>
              </w:rPr>
              <w:t>15</w:t>
            </w:r>
            <w:r w:rsidR="00816253">
              <w:rPr>
                <w:rFonts w:cstheme="minorBidi"/>
                <w:noProof/>
              </w:rPr>
              <w:tab/>
            </w:r>
            <w:r w:rsidR="00816253" w:rsidRPr="0055654D">
              <w:rPr>
                <w:rStyle w:val="ab"/>
                <w:noProof/>
                <w:lang w:val="ru-RU"/>
              </w:rPr>
              <w:t>Дополнительно</w:t>
            </w:r>
            <w:r w:rsidR="00816253">
              <w:rPr>
                <w:noProof/>
                <w:webHidden/>
              </w:rPr>
              <w:tab/>
            </w:r>
            <w:r w:rsidR="00816253">
              <w:rPr>
                <w:noProof/>
                <w:webHidden/>
              </w:rPr>
              <w:fldChar w:fldCharType="begin"/>
            </w:r>
            <w:r w:rsidR="00816253">
              <w:rPr>
                <w:noProof/>
                <w:webHidden/>
              </w:rPr>
              <w:instrText xml:space="preserve"> PAGEREF _Toc39304102 \h </w:instrText>
            </w:r>
            <w:r w:rsidR="00816253">
              <w:rPr>
                <w:noProof/>
                <w:webHidden/>
              </w:rPr>
            </w:r>
            <w:r w:rsidR="00816253">
              <w:rPr>
                <w:noProof/>
                <w:webHidden/>
              </w:rPr>
              <w:fldChar w:fldCharType="separate"/>
            </w:r>
            <w:r w:rsidR="00816253">
              <w:rPr>
                <w:noProof/>
                <w:webHidden/>
              </w:rPr>
              <w:t>21</w:t>
            </w:r>
            <w:r w:rsidR="00816253">
              <w:rPr>
                <w:noProof/>
                <w:webHidden/>
              </w:rPr>
              <w:fldChar w:fldCharType="end"/>
            </w:r>
          </w:hyperlink>
        </w:p>
        <w:p w14:paraId="01BEBD8E" w14:textId="77777777" w:rsidR="00615943" w:rsidRPr="00816253" w:rsidRDefault="00615943" w:rsidP="00816253">
          <w:r>
            <w:rPr>
              <w:b/>
              <w:bCs/>
              <w:lang w:val="ru-RU"/>
            </w:rPr>
            <w:fldChar w:fldCharType="end"/>
          </w:r>
        </w:p>
      </w:sdtContent>
    </w:sdt>
    <w:p w14:paraId="0D7A9574" w14:textId="77777777" w:rsidR="00615943" w:rsidRDefault="00C448BB" w:rsidP="004B3E65">
      <w:pPr>
        <w:pStyle w:val="1"/>
        <w:rPr>
          <w:lang w:val="en-US"/>
        </w:rPr>
      </w:pPr>
      <w:bookmarkStart w:id="7" w:name="_Toc39304080"/>
      <w:r w:rsidRPr="004B3E65">
        <w:rPr>
          <w:lang w:val="ru-RU"/>
        </w:rPr>
        <w:lastRenderedPageBreak/>
        <w:t xml:space="preserve">основы </w:t>
      </w:r>
      <w:r w:rsidRPr="004B3E65">
        <w:rPr>
          <w:lang w:val="en-US"/>
        </w:rPr>
        <w:t>html/css</w:t>
      </w:r>
      <w:bookmarkEnd w:id="7"/>
    </w:p>
    <w:p w14:paraId="32C444B5" w14:textId="77777777" w:rsidR="004B3E65" w:rsidRDefault="004B3E65" w:rsidP="004B3E65">
      <w:pPr>
        <w:pStyle w:val="2"/>
        <w:rPr>
          <w:lang w:val="ru-RU"/>
        </w:rPr>
      </w:pPr>
      <w:bookmarkStart w:id="8" w:name="_Toc39304081"/>
      <w:r>
        <w:rPr>
          <w:lang w:val="ru-RU"/>
        </w:rPr>
        <w:t>Синтаксис</w:t>
      </w:r>
      <w:bookmarkEnd w:id="8"/>
    </w:p>
    <w:p w14:paraId="2E8C9BC3" w14:textId="77777777" w:rsidR="004B3E65" w:rsidRDefault="004B3E65" w:rsidP="004B3E65">
      <w:pPr>
        <w:pStyle w:val="2"/>
        <w:rPr>
          <w:lang w:val="ru-RU"/>
        </w:rPr>
      </w:pPr>
      <w:bookmarkStart w:id="9" w:name="_Toc39304082"/>
      <w:r>
        <w:rPr>
          <w:lang w:val="ru-RU"/>
        </w:rPr>
        <w:t xml:space="preserve">Основные </w:t>
      </w:r>
      <w:r w:rsidR="005E5C3A">
        <w:rPr>
          <w:lang w:val="ru-RU"/>
        </w:rPr>
        <w:t>концепции</w:t>
      </w:r>
      <w:r w:rsidR="006F3C26">
        <w:rPr>
          <w:lang w:val="en-US"/>
        </w:rPr>
        <w:t xml:space="preserve"> html/css</w:t>
      </w:r>
      <w:bookmarkEnd w:id="9"/>
    </w:p>
    <w:p w14:paraId="634050AB" w14:textId="77777777" w:rsidR="005E5C3A" w:rsidRDefault="005E5C3A" w:rsidP="005E5C3A">
      <w:pPr>
        <w:pStyle w:val="2"/>
        <w:rPr>
          <w:lang w:val="ru-RU"/>
        </w:rPr>
      </w:pPr>
      <w:bookmarkStart w:id="10" w:name="_Toc39304083"/>
      <w:r>
        <w:rPr>
          <w:lang w:val="ru-RU"/>
        </w:rPr>
        <w:t>Семантика</w:t>
      </w:r>
      <w:bookmarkEnd w:id="10"/>
    </w:p>
    <w:p w14:paraId="35639F3E" w14:textId="77777777" w:rsidR="006B40AA" w:rsidRDefault="006B40AA" w:rsidP="006B40AA">
      <w:pPr>
        <w:pStyle w:val="2"/>
        <w:rPr>
          <w:lang w:val="en-US"/>
        </w:rPr>
      </w:pPr>
      <w:bookmarkStart w:id="11" w:name="_Toc39304084"/>
      <w:r>
        <w:rPr>
          <w:lang w:val="en-US"/>
        </w:rPr>
        <w:t>Sass/Less</w:t>
      </w:r>
      <w:bookmarkEnd w:id="11"/>
    </w:p>
    <w:p w14:paraId="49E0CF4F" w14:textId="77777777" w:rsidR="006B40AA" w:rsidRPr="009D0EE5" w:rsidRDefault="006B40AA" w:rsidP="009D0EE5">
      <w:pPr>
        <w:pStyle w:val="2"/>
        <w:rPr>
          <w:lang w:val="en-US"/>
        </w:rPr>
      </w:pPr>
      <w:bookmarkStart w:id="12" w:name="_Toc39304085"/>
      <w:r>
        <w:rPr>
          <w:lang w:val="en-US"/>
        </w:rPr>
        <w:t>Grid /</w:t>
      </w:r>
      <w:r w:rsidRPr="006B40AA">
        <w:t xml:space="preserve"> </w:t>
      </w:r>
      <w:r>
        <w:rPr>
          <w:lang w:val="en-US"/>
        </w:rPr>
        <w:t>F</w:t>
      </w:r>
      <w:r w:rsidRPr="006B40AA">
        <w:rPr>
          <w:lang w:val="en-US"/>
        </w:rPr>
        <w:t>lexbox</w:t>
      </w:r>
      <w:bookmarkEnd w:id="12"/>
    </w:p>
    <w:p w14:paraId="507DF5F8" w14:textId="77777777" w:rsidR="00DD74BA" w:rsidRPr="008E2402" w:rsidRDefault="00FD5E44" w:rsidP="00DD74BA">
      <w:pPr>
        <w:pStyle w:val="1"/>
        <w:rPr>
          <w:lang w:val="ru-RU"/>
        </w:rPr>
      </w:pPr>
      <w:bookmarkStart w:id="13" w:name="_Toc39304086"/>
      <w:r w:rsidRPr="00DD74BA">
        <w:rPr>
          <w:lang w:val="ru-RU"/>
        </w:rPr>
        <w:lastRenderedPageBreak/>
        <w:t>Основы</w:t>
      </w:r>
      <w:r w:rsidR="00C448BB">
        <w:rPr>
          <w:lang w:val="ru-RU"/>
        </w:rPr>
        <w:t xml:space="preserve"> </w:t>
      </w:r>
      <w:r w:rsidR="00C448BB">
        <w:rPr>
          <w:lang w:val="en-US"/>
        </w:rPr>
        <w:t>js</w:t>
      </w:r>
      <w:bookmarkEnd w:id="13"/>
    </w:p>
    <w:p w14:paraId="0B5216FE" w14:textId="77777777" w:rsidR="008E2402" w:rsidRDefault="008E2402" w:rsidP="008E2402">
      <w:pPr>
        <w:pStyle w:val="2"/>
        <w:rPr>
          <w:lang w:val="ru-RU"/>
        </w:rPr>
      </w:pPr>
      <w:bookmarkStart w:id="14" w:name="_Toc39304087"/>
      <w:r>
        <w:rPr>
          <w:lang w:val="ru-RU"/>
        </w:rPr>
        <w:t>Переменные</w:t>
      </w:r>
      <w:bookmarkEnd w:id="14"/>
    </w:p>
    <w:p w14:paraId="6748D754" w14:textId="77777777" w:rsidR="008E2402" w:rsidRPr="008E2402" w:rsidRDefault="008E2402" w:rsidP="008E2402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en-US"/>
        </w:rPr>
        <w:t>var</w:t>
      </w:r>
    </w:p>
    <w:p w14:paraId="70798F2C" w14:textId="77777777" w:rsidR="008E2402" w:rsidRPr="008E2402" w:rsidRDefault="008E2402" w:rsidP="008E2402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en-US"/>
        </w:rPr>
        <w:t>let</w:t>
      </w:r>
    </w:p>
    <w:p w14:paraId="02768D24" w14:textId="77777777" w:rsidR="008E2402" w:rsidRPr="00615943" w:rsidRDefault="008E2402" w:rsidP="008E2402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en-US"/>
        </w:rPr>
        <w:t>const</w:t>
      </w:r>
    </w:p>
    <w:p w14:paraId="19113ED3" w14:textId="77777777" w:rsidR="00615943" w:rsidRPr="00615943" w:rsidRDefault="00615943" w:rsidP="00615943">
      <w:pPr>
        <w:rPr>
          <w:lang w:val="ru-RU"/>
        </w:rPr>
      </w:pPr>
      <w:r>
        <w:rPr>
          <w:lang w:val="en-US"/>
        </w:rPr>
        <w:t>let</w:t>
      </w:r>
      <w:r w:rsidRPr="00D720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var</w:t>
      </w:r>
      <w:r w:rsidRPr="00D720C0">
        <w:rPr>
          <w:lang w:val="ru-RU"/>
        </w:rPr>
        <w:t xml:space="preserve"> </w:t>
      </w:r>
      <w:r>
        <w:rPr>
          <w:lang w:val="ru-RU"/>
        </w:rPr>
        <w:t xml:space="preserve">они схожи с возможностями, так что если увидишь в каком-то скрипте </w:t>
      </w:r>
      <w:r>
        <w:rPr>
          <w:lang w:val="en-US"/>
        </w:rPr>
        <w:t>var</w:t>
      </w:r>
      <w:r w:rsidRPr="00D720C0">
        <w:rPr>
          <w:lang w:val="ru-RU"/>
        </w:rPr>
        <w:t>,</w:t>
      </w:r>
      <w:r>
        <w:rPr>
          <w:lang w:val="ru-RU"/>
        </w:rPr>
        <w:t xml:space="preserve"> смело заменяй на </w:t>
      </w:r>
      <w:r>
        <w:rPr>
          <w:lang w:val="en-US"/>
        </w:rPr>
        <w:t>let</w:t>
      </w:r>
      <w:r w:rsidRPr="00D720C0">
        <w:rPr>
          <w:lang w:val="ru-RU"/>
        </w:rPr>
        <w:t>,</w:t>
      </w:r>
      <w:r>
        <w:rPr>
          <w:lang w:val="en-US"/>
        </w:rPr>
        <w:t> </w:t>
      </w:r>
      <w:r>
        <w:rPr>
          <w:lang w:val="ru-RU"/>
        </w:rPr>
        <w:t>в основном будет работать правильно.</w:t>
      </w:r>
    </w:p>
    <w:p w14:paraId="45A3E697" w14:textId="77777777" w:rsidR="00615943" w:rsidRPr="00615943" w:rsidRDefault="00615943" w:rsidP="00615943">
      <w:pPr>
        <w:rPr>
          <w:lang w:val="ru-RU"/>
        </w:rPr>
      </w:pPr>
      <w:r>
        <w:rPr>
          <w:lang w:val="ru-RU"/>
        </w:rPr>
        <w:t xml:space="preserve">Скажу сразу </w:t>
      </w:r>
      <w:r>
        <w:rPr>
          <w:lang w:val="en-US"/>
        </w:rPr>
        <w:t>var</w:t>
      </w:r>
      <w:r>
        <w:rPr>
          <w:lang w:val="ru-RU"/>
        </w:rPr>
        <w:t xml:space="preserve"> сейчас я запрещаю пользоваться</w:t>
      </w:r>
      <w:r w:rsidRPr="00D720C0">
        <w:rPr>
          <w:lang w:val="ru-RU"/>
        </w:rPr>
        <w:t xml:space="preserve">, </w:t>
      </w:r>
      <w:r>
        <w:rPr>
          <w:lang w:val="ru-RU"/>
        </w:rPr>
        <w:t>так как это старая технология с очень коварной областью видимости</w:t>
      </w:r>
    </w:p>
    <w:p w14:paraId="3BD219B4" w14:textId="77777777" w:rsidR="00615943" w:rsidRDefault="00615943" w:rsidP="00615943">
      <w:pPr>
        <w:rPr>
          <w:lang w:val="ru-RU"/>
        </w:rPr>
      </w:pPr>
      <w:r>
        <w:rPr>
          <w:lang w:val="ru-RU"/>
        </w:rPr>
        <w:t xml:space="preserve">А в основном будем пользоваться </w:t>
      </w:r>
      <w:r>
        <w:rPr>
          <w:lang w:val="en-US"/>
        </w:rPr>
        <w:t>const</w:t>
      </w:r>
      <w:r w:rsidR="00B9487A">
        <w:rPr>
          <w:lang w:val="ru-RU"/>
        </w:rPr>
        <w:t>.</w:t>
      </w:r>
      <w:r w:rsidR="00B9487A" w:rsidRPr="00D720C0">
        <w:rPr>
          <w:lang w:val="ru-RU"/>
        </w:rPr>
        <w:t xml:space="preserve"> </w:t>
      </w:r>
      <w:r w:rsidR="00B9487A">
        <w:rPr>
          <w:lang w:val="ru-RU"/>
        </w:rPr>
        <w:t xml:space="preserve">А </w:t>
      </w:r>
      <w:r w:rsidR="00B9487A">
        <w:rPr>
          <w:lang w:val="en-US"/>
        </w:rPr>
        <w:t>let</w:t>
      </w:r>
      <w:r w:rsidR="00B9487A" w:rsidRPr="00D720C0">
        <w:rPr>
          <w:lang w:val="ru-RU"/>
        </w:rPr>
        <w:t>,</w:t>
      </w:r>
      <w:r w:rsidR="00B9487A">
        <w:rPr>
          <w:lang w:val="ru-RU"/>
        </w:rPr>
        <w:t xml:space="preserve"> если данные нужно заменить</w:t>
      </w:r>
    </w:p>
    <w:p w14:paraId="0630E8FC" w14:textId="77777777" w:rsidR="00457C66" w:rsidRDefault="00457C66" w:rsidP="00615943">
      <w:pPr>
        <w:rPr>
          <w:lang w:val="ru-RU"/>
        </w:rPr>
      </w:pPr>
      <w:r>
        <w:rPr>
          <w:lang w:val="ru-RU"/>
        </w:rPr>
        <w:t>-- Вопросы есть?</w:t>
      </w:r>
    </w:p>
    <w:p w14:paraId="1D66AFD1" w14:textId="77777777" w:rsidR="00457C66" w:rsidRPr="00B9487A" w:rsidRDefault="00457C66" w:rsidP="00615943">
      <w:pPr>
        <w:rPr>
          <w:lang w:val="ru-RU"/>
        </w:rPr>
      </w:pPr>
      <w:r>
        <w:rPr>
          <w:lang w:val="ru-RU"/>
        </w:rPr>
        <w:t>….</w:t>
      </w:r>
    </w:p>
    <w:p w14:paraId="0773951C" w14:textId="77777777" w:rsidR="000A214F" w:rsidRDefault="000A214F" w:rsidP="000A214F">
      <w:pPr>
        <w:pStyle w:val="2"/>
        <w:rPr>
          <w:lang w:val="ru-RU"/>
        </w:rPr>
      </w:pPr>
      <w:bookmarkStart w:id="15" w:name="_Toc39304088"/>
      <w:r>
        <w:rPr>
          <w:lang w:val="ru-RU"/>
        </w:rPr>
        <w:t>Типы данных</w:t>
      </w:r>
      <w:bookmarkEnd w:id="15"/>
    </w:p>
    <w:p w14:paraId="782BFEC7" w14:textId="77777777" w:rsidR="002B0546" w:rsidRPr="002B0546" w:rsidRDefault="002B0546" w:rsidP="002B0546">
      <w:pPr>
        <w:rPr>
          <w:lang w:val="en-US"/>
        </w:rPr>
      </w:pPr>
      <w:r>
        <w:rPr>
          <w:lang w:val="ru-RU"/>
        </w:rPr>
        <w:t xml:space="preserve">Бывают разные типы данных </w:t>
      </w:r>
    </w:p>
    <w:p w14:paraId="4ADA0D8E" w14:textId="77777777" w:rsidR="002B0546" w:rsidRPr="00D720C0" w:rsidRDefault="0097484F" w:rsidP="002B0546">
      <w:pPr>
        <w:pStyle w:val="a9"/>
        <w:numPr>
          <w:ilvl w:val="0"/>
          <w:numId w:val="10"/>
        </w:numPr>
        <w:rPr>
          <w:lang w:val="en-US"/>
        </w:rPr>
      </w:pPr>
      <w:hyperlink r:id="rId10" w:history="1">
        <w:r w:rsidR="002B0546" w:rsidRPr="002B0546">
          <w:rPr>
            <w:rStyle w:val="ab"/>
            <w:color w:val="auto"/>
          </w:rPr>
          <w:t>https://learn.javascript.ru/data-types</w:t>
        </w:r>
      </w:hyperlink>
    </w:p>
    <w:p w14:paraId="2A46E4C4" w14:textId="77777777" w:rsidR="000A214F" w:rsidRPr="000A214F" w:rsidRDefault="000A214F" w:rsidP="000A214F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String</w:t>
      </w:r>
    </w:p>
    <w:p w14:paraId="7CC3076B" w14:textId="77777777" w:rsidR="000A214F" w:rsidRPr="000A214F" w:rsidRDefault="000A214F" w:rsidP="000A214F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Number</w:t>
      </w:r>
    </w:p>
    <w:p w14:paraId="61009A5E" w14:textId="77777777" w:rsidR="000A214F" w:rsidRPr="000A214F" w:rsidRDefault="00FF435A" w:rsidP="000A214F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Object</w:t>
      </w:r>
    </w:p>
    <w:p w14:paraId="6F2EE3C8" w14:textId="77777777" w:rsidR="000A214F" w:rsidRPr="000A214F" w:rsidRDefault="000A214F" w:rsidP="000A214F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Undefended</w:t>
      </w:r>
    </w:p>
    <w:p w14:paraId="74E5757A" w14:textId="77777777" w:rsidR="000A214F" w:rsidRPr="000A214F" w:rsidRDefault="000A214F" w:rsidP="000A214F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Null</w:t>
      </w:r>
    </w:p>
    <w:p w14:paraId="21D8B30C" w14:textId="77777777" w:rsidR="00847CC4" w:rsidRPr="00847CC4" w:rsidRDefault="000A214F" w:rsidP="000A214F">
      <w:pPr>
        <w:pStyle w:val="a9"/>
        <w:numPr>
          <w:ilvl w:val="0"/>
          <w:numId w:val="7"/>
        </w:numPr>
        <w:rPr>
          <w:lang w:val="ru-RU"/>
        </w:rPr>
      </w:pPr>
      <w:proofErr w:type="spellStart"/>
      <w:r w:rsidRPr="00847CC4">
        <w:rPr>
          <w:lang w:val="en-US"/>
        </w:rPr>
        <w:t>Bulean</w:t>
      </w:r>
      <w:proofErr w:type="spellEnd"/>
    </w:p>
    <w:p w14:paraId="1159923A" w14:textId="77777777" w:rsidR="002B0546" w:rsidRPr="00E806AB" w:rsidRDefault="002B0546" w:rsidP="00E806AB">
      <w:pPr>
        <w:pStyle w:val="a9"/>
        <w:numPr>
          <w:ilvl w:val="0"/>
          <w:numId w:val="7"/>
        </w:numPr>
        <w:rPr>
          <w:lang w:val="ru-RU"/>
        </w:rPr>
      </w:pPr>
      <w:r>
        <w:rPr>
          <w:lang w:val="en-US"/>
        </w:rPr>
        <w:t>Symbol</w:t>
      </w:r>
    </w:p>
    <w:p w14:paraId="344B7DC2" w14:textId="77777777" w:rsidR="002B0546" w:rsidRDefault="00397CCE" w:rsidP="002B0546">
      <w:pPr>
        <w:pStyle w:val="2"/>
        <w:rPr>
          <w:lang w:val="ru-RU"/>
        </w:rPr>
      </w:pPr>
      <w:bookmarkStart w:id="16" w:name="_Toc39304089"/>
      <w:r>
        <w:rPr>
          <w:lang w:val="ru-RU"/>
        </w:rPr>
        <w:lastRenderedPageBreak/>
        <w:t xml:space="preserve">Основные концепции </w:t>
      </w:r>
      <w:r>
        <w:rPr>
          <w:lang w:val="en-US"/>
        </w:rPr>
        <w:t>js</w:t>
      </w:r>
      <w:bookmarkEnd w:id="16"/>
    </w:p>
    <w:p w14:paraId="4F244847" w14:textId="77777777" w:rsidR="004B3E65" w:rsidRPr="00346597" w:rsidRDefault="00346597" w:rsidP="004B3E65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en-US"/>
        </w:rPr>
        <w:t>console.log();</w:t>
      </w:r>
    </w:p>
    <w:p w14:paraId="3DF5AC9A" w14:textId="77777777" w:rsidR="00346597" w:rsidRDefault="00346597" w:rsidP="004B3E65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точка с запятой</w:t>
      </w:r>
    </w:p>
    <w:p w14:paraId="14EB5D80" w14:textId="77777777" w:rsidR="004B3E65" w:rsidRDefault="00346597" w:rsidP="00346597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функции</w:t>
      </w:r>
    </w:p>
    <w:p w14:paraId="246EAAE7" w14:textId="77777777" w:rsidR="00A0649B" w:rsidRDefault="00A0649B" w:rsidP="00A0649B">
      <w:pPr>
        <w:pStyle w:val="2"/>
        <w:rPr>
          <w:lang w:val="ru-RU"/>
        </w:rPr>
      </w:pPr>
      <w:r>
        <w:rPr>
          <w:lang w:val="ru-RU"/>
        </w:rPr>
        <w:t>Проверка знаний</w:t>
      </w:r>
    </w:p>
    <w:p w14:paraId="449F2A9F" w14:textId="77777777" w:rsidR="00A0649B" w:rsidRDefault="00A0649B" w:rsidP="00A0649B">
      <w:pPr>
        <w:rPr>
          <w:lang w:val="ru-RU"/>
        </w:rPr>
      </w:pPr>
      <w:r>
        <w:rPr>
          <w:lang w:val="ru-RU"/>
        </w:rPr>
        <w:t xml:space="preserve">Написать функцию которая будет выводить сообщение с </w:t>
      </w:r>
      <w:r>
        <w:rPr>
          <w:lang w:val="en-US"/>
        </w:rPr>
        <w:t>input</w:t>
      </w:r>
      <w:r w:rsidRPr="00D720C0">
        <w:rPr>
          <w:lang w:val="ru-RU"/>
        </w:rPr>
        <w:t xml:space="preserve"> </w:t>
      </w:r>
      <w:r>
        <w:rPr>
          <w:lang w:val="ru-RU"/>
        </w:rPr>
        <w:t xml:space="preserve">по нажатию </w:t>
      </w:r>
      <w:proofErr w:type="spellStart"/>
      <w:r>
        <w:rPr>
          <w:lang w:val="ru-RU"/>
        </w:rPr>
        <w:t>энтер</w:t>
      </w:r>
      <w:proofErr w:type="spellEnd"/>
    </w:p>
    <w:p w14:paraId="2932F346" w14:textId="77777777" w:rsidR="00C31B7C" w:rsidRDefault="00540797" w:rsidP="00C31B7C">
      <w:pPr>
        <w:rPr>
          <w:lang w:val="en-US"/>
        </w:rPr>
      </w:pPr>
      <w:r>
        <w:rPr>
          <w:lang w:val="en-US"/>
        </w:rPr>
        <w:t>Html</w:t>
      </w:r>
    </w:p>
    <w:p w14:paraId="22AB9248" w14:textId="77777777" w:rsidR="00540797" w:rsidRDefault="00540797" w:rsidP="00C31B7C">
      <w:pPr>
        <w:pStyle w:val="ad"/>
        <w:shd w:val="clear" w:color="auto" w:fill="auto"/>
        <w:rPr>
          <w:color w:val="000000"/>
        </w:rPr>
      </w:pPr>
      <w:r w:rsidRPr="00540797">
        <w:rPr>
          <w:color w:val="000000"/>
          <w:shd w:val="clear" w:color="auto" w:fill="EFEFEF"/>
        </w:rPr>
        <w:t xml:space="preserve">&lt;!doctype </w:t>
      </w:r>
      <w:r w:rsidRPr="00540797">
        <w:rPr>
          <w:color w:val="0000FF"/>
          <w:shd w:val="clear" w:color="auto" w:fill="EFEFEF"/>
        </w:rPr>
        <w:t>html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html </w:t>
      </w:r>
      <w:r w:rsidRPr="00540797">
        <w:rPr>
          <w:color w:val="0000FF"/>
          <w:shd w:val="clear" w:color="auto" w:fill="EFEFEF"/>
        </w:rPr>
        <w:t>lang</w:t>
      </w:r>
      <w:r w:rsidRPr="00540797">
        <w:rPr>
          <w:shd w:val="clear" w:color="auto" w:fill="EFEFEF"/>
        </w:rPr>
        <w:t>="en"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>head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  <w:t xml:space="preserve">    </w:t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meta </w:t>
      </w:r>
      <w:r w:rsidRPr="00540797">
        <w:rPr>
          <w:color w:val="0000FF"/>
          <w:shd w:val="clear" w:color="auto" w:fill="EFEFEF"/>
        </w:rPr>
        <w:t>charset</w:t>
      </w:r>
      <w:r w:rsidRPr="00540797">
        <w:rPr>
          <w:shd w:val="clear" w:color="auto" w:fill="EFEFEF"/>
        </w:rPr>
        <w:t>="UTF-8"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  <w:t xml:space="preserve">    </w:t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meta </w:t>
      </w:r>
      <w:r w:rsidRPr="00540797">
        <w:rPr>
          <w:color w:val="0000FF"/>
          <w:shd w:val="clear" w:color="auto" w:fill="EFEFEF"/>
        </w:rPr>
        <w:t>name</w:t>
      </w:r>
      <w:r w:rsidRPr="00540797">
        <w:rPr>
          <w:shd w:val="clear" w:color="auto" w:fill="EFEFEF"/>
        </w:rPr>
        <w:t>="viewport"</w:t>
      </w:r>
      <w:r w:rsidRPr="00540797">
        <w:rPr>
          <w:shd w:val="clear" w:color="auto" w:fill="EFEFEF"/>
        </w:rPr>
        <w:br/>
        <w:t xml:space="preserve">          </w:t>
      </w:r>
      <w:r w:rsidRPr="00540797">
        <w:rPr>
          <w:color w:val="0000FF"/>
          <w:shd w:val="clear" w:color="auto" w:fill="EFEFEF"/>
        </w:rPr>
        <w:t>content</w:t>
      </w:r>
      <w:r w:rsidRPr="00540797">
        <w:rPr>
          <w:shd w:val="clear" w:color="auto" w:fill="EFEFEF"/>
        </w:rPr>
        <w:t>="width=device-width, user-scalable=no, initial-scale=1.0, maximum-scale=1.0, minimum-scale=1.0"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  <w:t xml:space="preserve">    </w:t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meta </w:t>
      </w:r>
      <w:r w:rsidRPr="00540797">
        <w:rPr>
          <w:color w:val="0000FF"/>
          <w:shd w:val="clear" w:color="auto" w:fill="EFEFEF"/>
        </w:rPr>
        <w:t>http-</w:t>
      </w:r>
      <w:proofErr w:type="spellStart"/>
      <w:r w:rsidRPr="00540797">
        <w:rPr>
          <w:color w:val="0000FF"/>
          <w:shd w:val="clear" w:color="auto" w:fill="EFEFEF"/>
        </w:rPr>
        <w:t>equiv</w:t>
      </w:r>
      <w:proofErr w:type="spellEnd"/>
      <w:r w:rsidRPr="00540797">
        <w:rPr>
          <w:shd w:val="clear" w:color="auto" w:fill="EFEFEF"/>
        </w:rPr>
        <w:t xml:space="preserve">="X-UA-Compatible" </w:t>
      </w:r>
      <w:r w:rsidRPr="00540797">
        <w:rPr>
          <w:color w:val="0000FF"/>
          <w:shd w:val="clear" w:color="auto" w:fill="EFEFEF"/>
        </w:rPr>
        <w:t>content</w:t>
      </w:r>
      <w:r w:rsidRPr="00540797">
        <w:rPr>
          <w:shd w:val="clear" w:color="auto" w:fill="EFEFEF"/>
        </w:rPr>
        <w:t>="</w:t>
      </w:r>
      <w:proofErr w:type="spellStart"/>
      <w:r w:rsidRPr="00540797">
        <w:rPr>
          <w:shd w:val="clear" w:color="auto" w:fill="EFEFEF"/>
        </w:rPr>
        <w:t>ie</w:t>
      </w:r>
      <w:proofErr w:type="spellEnd"/>
      <w:r w:rsidRPr="00540797">
        <w:rPr>
          <w:shd w:val="clear" w:color="auto" w:fill="EFEFEF"/>
        </w:rPr>
        <w:t>=edge"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  <w:t xml:space="preserve">    </w:t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>title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t>Document</w:t>
      </w:r>
      <w:r w:rsidRPr="00540797">
        <w:rPr>
          <w:color w:val="000000"/>
          <w:shd w:val="clear" w:color="auto" w:fill="EFEFEF"/>
        </w:rPr>
        <w:t>&lt;/</w:t>
      </w:r>
      <w:r w:rsidRPr="00540797">
        <w:rPr>
          <w:color w:val="000080"/>
          <w:shd w:val="clear" w:color="auto" w:fill="EFEFEF"/>
        </w:rPr>
        <w:t>title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&lt;/</w:t>
      </w:r>
      <w:r w:rsidRPr="00540797">
        <w:rPr>
          <w:color w:val="000080"/>
          <w:shd w:val="clear" w:color="auto" w:fill="EFEFEF"/>
        </w:rPr>
        <w:t>head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>body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form </w:t>
      </w:r>
      <w:proofErr w:type="spellStart"/>
      <w:r w:rsidRPr="00540797">
        <w:rPr>
          <w:color w:val="0000FF"/>
          <w:shd w:val="clear" w:color="auto" w:fill="EFEFEF"/>
        </w:rPr>
        <w:t>onsubmit</w:t>
      </w:r>
      <w:proofErr w:type="spellEnd"/>
      <w:r w:rsidRPr="00540797">
        <w:rPr>
          <w:shd w:val="clear" w:color="auto" w:fill="EFEFEF"/>
        </w:rPr>
        <w:t>="</w:t>
      </w:r>
      <w:r w:rsidRPr="00540797">
        <w:rPr>
          <w:color w:val="000080"/>
        </w:rPr>
        <w:t>return false</w:t>
      </w:r>
      <w:r w:rsidRPr="00540797">
        <w:rPr>
          <w:shd w:val="clear" w:color="auto" w:fill="EFEFEF"/>
        </w:rPr>
        <w:t>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  <w:t xml:space="preserve">    </w:t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input </w:t>
      </w:r>
      <w:r w:rsidRPr="00540797">
        <w:rPr>
          <w:color w:val="0000FF"/>
          <w:shd w:val="clear" w:color="auto" w:fill="EFEFEF"/>
        </w:rPr>
        <w:t>id</w:t>
      </w:r>
      <w:r w:rsidRPr="00540797">
        <w:rPr>
          <w:shd w:val="clear" w:color="auto" w:fill="EFEFEF"/>
        </w:rPr>
        <w:t>="</w:t>
      </w:r>
      <w:proofErr w:type="spellStart"/>
      <w:r w:rsidRPr="00540797">
        <w:rPr>
          <w:shd w:val="clear" w:color="auto" w:fill="EFEFEF"/>
        </w:rPr>
        <w:t>kinput</w:t>
      </w:r>
      <w:proofErr w:type="spellEnd"/>
      <w:r w:rsidRPr="00540797">
        <w:rPr>
          <w:shd w:val="clear" w:color="auto" w:fill="EFEFEF"/>
        </w:rPr>
        <w:t>"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&lt;/</w:t>
      </w:r>
      <w:r w:rsidRPr="00540797">
        <w:rPr>
          <w:color w:val="000080"/>
          <w:shd w:val="clear" w:color="auto" w:fill="EFEFEF"/>
        </w:rPr>
        <w:t>form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</w:t>
      </w:r>
      <w:r w:rsidRPr="00540797">
        <w:rPr>
          <w:color w:val="000080"/>
          <w:shd w:val="clear" w:color="auto" w:fill="EFEFEF"/>
        </w:rPr>
        <w:t xml:space="preserve">script </w:t>
      </w:r>
      <w:r w:rsidRPr="00540797">
        <w:rPr>
          <w:color w:val="0000FF"/>
          <w:shd w:val="clear" w:color="auto" w:fill="EFEFEF"/>
        </w:rPr>
        <w:t>src</w:t>
      </w:r>
      <w:r w:rsidRPr="00540797">
        <w:rPr>
          <w:shd w:val="clear" w:color="auto" w:fill="EFEFEF"/>
        </w:rPr>
        <w:t>="index.js"</w:t>
      </w:r>
      <w:r w:rsidRPr="00540797">
        <w:rPr>
          <w:color w:val="000000"/>
          <w:shd w:val="clear" w:color="auto" w:fill="EFEFEF"/>
        </w:rPr>
        <w:t>&gt;&lt;/</w:t>
      </w:r>
      <w:r w:rsidRPr="00540797">
        <w:rPr>
          <w:color w:val="000080"/>
          <w:shd w:val="clear" w:color="auto" w:fill="EFEFEF"/>
        </w:rPr>
        <w:t>script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&lt;/</w:t>
      </w:r>
      <w:r w:rsidRPr="00540797">
        <w:rPr>
          <w:color w:val="000080"/>
          <w:shd w:val="clear" w:color="auto" w:fill="EFEFEF"/>
        </w:rPr>
        <w:t>body</w:t>
      </w:r>
      <w:r w:rsidRPr="00540797">
        <w:rPr>
          <w:color w:val="000000"/>
          <w:shd w:val="clear" w:color="auto" w:fill="EFEFEF"/>
        </w:rPr>
        <w:t>&gt;</w:t>
      </w:r>
      <w:r w:rsidRPr="00540797">
        <w:rPr>
          <w:color w:val="000000"/>
        </w:rPr>
        <w:br/>
      </w:r>
      <w:r w:rsidRPr="00540797">
        <w:rPr>
          <w:color w:val="000000"/>
          <w:shd w:val="clear" w:color="auto" w:fill="EFEFEF"/>
        </w:rPr>
        <w:t>&lt;/</w:t>
      </w:r>
      <w:r w:rsidRPr="00540797">
        <w:rPr>
          <w:color w:val="000080"/>
          <w:shd w:val="clear" w:color="auto" w:fill="EFEFEF"/>
        </w:rPr>
        <w:t>html</w:t>
      </w:r>
      <w:r w:rsidRPr="00540797">
        <w:rPr>
          <w:color w:val="000000"/>
          <w:shd w:val="clear" w:color="auto" w:fill="EFEFEF"/>
        </w:rPr>
        <w:t>&gt;</w:t>
      </w:r>
    </w:p>
    <w:p w14:paraId="2B17A36F" w14:textId="77777777" w:rsidR="00C31B7C" w:rsidRDefault="00C31B7C" w:rsidP="00C31B7C">
      <w:pPr>
        <w:rPr>
          <w:lang w:val="en-US"/>
        </w:rPr>
      </w:pPr>
      <w:r>
        <w:rPr>
          <w:lang w:val="en-US"/>
        </w:rPr>
        <w:t>Js</w:t>
      </w:r>
    </w:p>
    <w:p w14:paraId="44E5938B" w14:textId="77777777" w:rsidR="00C31B7C" w:rsidRDefault="00C31B7C" w:rsidP="00C31B7C">
      <w:pPr>
        <w:pStyle w:val="ad"/>
        <w:rPr>
          <w:sz w:val="20"/>
        </w:rPr>
      </w:pPr>
      <w:proofErr w:type="spellStart"/>
      <w:r>
        <w:t>kinput.</w:t>
      </w:r>
      <w:r>
        <w:rPr>
          <w:color w:val="7A7A43"/>
        </w:rPr>
        <w:t>onkeydown</w:t>
      </w:r>
      <w:proofErr w:type="spellEnd"/>
      <w:r>
        <w:rPr>
          <w:color w:val="7A7A43"/>
        </w:rPr>
        <w:t xml:space="preserve">  </w:t>
      </w:r>
      <w:r>
        <w:t xml:space="preserve">=  </w:t>
      </w:r>
      <w:r>
        <w:rPr>
          <w:i/>
          <w:iCs/>
        </w:rPr>
        <w:t>handle</w:t>
      </w:r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</w:rPr>
        <w:t>handle</w:t>
      </w:r>
      <w:r>
        <w:t>(e) {</w:t>
      </w:r>
      <w:r>
        <w:br/>
        <w:t xml:space="preserve">    </w:t>
      </w:r>
      <w:r>
        <w:rPr>
          <w:b/>
          <w:bCs/>
          <w:color w:val="000080"/>
        </w:rPr>
        <w:t>if</w:t>
      </w:r>
      <w:r>
        <w:t>(</w:t>
      </w:r>
      <w:proofErr w:type="spellStart"/>
      <w:r>
        <w:t>e.</w:t>
      </w:r>
      <w:r>
        <w:rPr>
          <w:b/>
          <w:bCs/>
          <w:color w:val="660E7A"/>
        </w:rPr>
        <w:t>key</w:t>
      </w:r>
      <w:proofErr w:type="spellEnd"/>
      <w:r>
        <w:rPr>
          <w:b/>
          <w:bCs/>
          <w:color w:val="660E7A"/>
        </w:rPr>
        <w:t xml:space="preserve"> </w:t>
      </w:r>
      <w:r>
        <w:t xml:space="preserve">=== </w:t>
      </w:r>
      <w:r>
        <w:rPr>
          <w:b/>
          <w:bCs/>
          <w:color w:val="008000"/>
        </w:rPr>
        <w:t>"Enter"</w:t>
      </w:r>
      <w:r>
        <w:t>){</w:t>
      </w:r>
      <w: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mess </w:t>
      </w:r>
      <w:r>
        <w:t xml:space="preserve">= </w:t>
      </w:r>
      <w:r>
        <w:rPr>
          <w:b/>
          <w:bCs/>
          <w:i/>
          <w:iCs/>
          <w:color w:val="660E7A"/>
        </w:rPr>
        <w:t>document</w:t>
      </w:r>
      <w:r>
        <w:t>.</w:t>
      </w:r>
      <w:r>
        <w:rPr>
          <w:color w:val="7A7A43"/>
        </w:rPr>
        <w:t>getElementById</w:t>
      </w:r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kinput</w:t>
      </w:r>
      <w:proofErr w:type="spellEnd"/>
      <w:r>
        <w:rPr>
          <w:b/>
          <w:bCs/>
          <w:color w:val="008000"/>
        </w:rPr>
        <w:t>"</w:t>
      </w:r>
      <w:r>
        <w:t>);</w:t>
      </w:r>
      <w:r>
        <w:br/>
        <w:t xml:space="preserve">        </w:t>
      </w:r>
      <w:r>
        <w:rPr>
          <w:b/>
          <w:bCs/>
          <w:i/>
          <w:iCs/>
          <w:color w:val="660E7A"/>
        </w:rPr>
        <w:t>console</w:t>
      </w:r>
      <w:r>
        <w:t>.</w:t>
      </w:r>
      <w:r>
        <w:rPr>
          <w:color w:val="7A7A43"/>
        </w:rPr>
        <w:t>log</w:t>
      </w:r>
      <w:r>
        <w:t>(</w:t>
      </w:r>
      <w:proofErr w:type="spellStart"/>
      <w:r>
        <w:rPr>
          <w:color w:val="458383"/>
        </w:rPr>
        <w:t>mess</w:t>
      </w:r>
      <w:r>
        <w:t>.</w:t>
      </w:r>
      <w:r>
        <w:rPr>
          <w:b/>
          <w:bCs/>
          <w:color w:val="660E7A"/>
        </w:rPr>
        <w:t>value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365A1A82" w14:textId="77777777" w:rsidR="00C31B7C" w:rsidRPr="00C31B7C" w:rsidRDefault="00C31B7C" w:rsidP="00C31B7C">
      <w:pPr>
        <w:pStyle w:val="ad"/>
      </w:pPr>
    </w:p>
    <w:p w14:paraId="39B7ACFE" w14:textId="77777777" w:rsidR="002B0546" w:rsidRDefault="002B0546" w:rsidP="002B0546">
      <w:pPr>
        <w:pStyle w:val="2"/>
        <w:rPr>
          <w:lang w:val="ru-RU"/>
        </w:rPr>
      </w:pPr>
      <w:bookmarkStart w:id="17" w:name="_Toc39304090"/>
      <w:r>
        <w:rPr>
          <w:lang w:val="ru-RU"/>
        </w:rPr>
        <w:lastRenderedPageBreak/>
        <w:t>Объекты</w:t>
      </w:r>
      <w:r w:rsidR="000A2E2E">
        <w:rPr>
          <w:lang w:val="en-US"/>
        </w:rPr>
        <w:t xml:space="preserve"> </w:t>
      </w:r>
      <w:r w:rsidR="000A2E2E">
        <w:rPr>
          <w:lang w:val="ru-RU"/>
        </w:rPr>
        <w:t>Начальные данные</w:t>
      </w:r>
      <w:bookmarkEnd w:id="17"/>
    </w:p>
    <w:p w14:paraId="567455DA" w14:textId="77777777" w:rsidR="00346597" w:rsidRDefault="00346597" w:rsidP="00346597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Массивы</w:t>
      </w:r>
    </w:p>
    <w:p w14:paraId="480E7445" w14:textId="77777777" w:rsidR="00346597" w:rsidRDefault="00346597" w:rsidP="00EE6AF9">
      <w:pPr>
        <w:ind w:left="567"/>
        <w:rPr>
          <w:lang w:val="ru-RU"/>
        </w:rPr>
      </w:pPr>
      <w:r>
        <w:rPr>
          <w:lang w:val="en-US"/>
        </w:rPr>
        <w:t>[ , ]</w:t>
      </w:r>
      <w:r w:rsidR="009208BC">
        <w:rPr>
          <w:lang w:val="en-US"/>
        </w:rPr>
        <w:t xml:space="preserve"> </w:t>
      </w:r>
      <w:r w:rsidR="009208BC">
        <w:rPr>
          <w:lang w:val="ru-RU"/>
        </w:rPr>
        <w:t xml:space="preserve">Основная запись </w:t>
      </w:r>
    </w:p>
    <w:p w14:paraId="6D8F605E" w14:textId="77777777" w:rsidR="00CE6CC5" w:rsidRPr="009208BC" w:rsidRDefault="00CE6CC5" w:rsidP="00EE6AF9">
      <w:pPr>
        <w:ind w:left="567"/>
        <w:rPr>
          <w:lang w:val="ru-RU"/>
        </w:rPr>
      </w:pPr>
    </w:p>
    <w:p w14:paraId="3070E62B" w14:textId="77777777" w:rsidR="00346597" w:rsidRDefault="00346597" w:rsidP="00346597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Объекты</w:t>
      </w:r>
    </w:p>
    <w:p w14:paraId="763AC860" w14:textId="77777777" w:rsidR="000A214F" w:rsidRDefault="00346597" w:rsidP="00F2392B">
      <w:pPr>
        <w:ind w:left="567"/>
        <w:rPr>
          <w:lang w:val="ru-RU"/>
        </w:rPr>
      </w:pPr>
      <w:r>
        <w:rPr>
          <w:lang w:val="en-US"/>
        </w:rPr>
        <w:t>{ , }</w:t>
      </w:r>
      <w:r w:rsidR="009208BC">
        <w:rPr>
          <w:lang w:val="ru-RU"/>
        </w:rPr>
        <w:t xml:space="preserve"> Основная запись</w:t>
      </w:r>
    </w:p>
    <w:p w14:paraId="4825F306" w14:textId="77777777" w:rsidR="00C969D2" w:rsidRDefault="00C969D2" w:rsidP="00C969D2">
      <w:pPr>
        <w:pStyle w:val="a9"/>
        <w:ind w:left="1571" w:firstLine="0"/>
        <w:rPr>
          <w:lang w:val="ru-RU"/>
        </w:rPr>
      </w:pPr>
    </w:p>
    <w:p w14:paraId="72E91999" w14:textId="77777777" w:rsidR="00C969D2" w:rsidRDefault="00C969D2" w:rsidP="00C969D2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Массивы объектов</w:t>
      </w:r>
    </w:p>
    <w:p w14:paraId="7387FC6A" w14:textId="77777777" w:rsidR="00C969D2" w:rsidRDefault="00C969D2" w:rsidP="00C969D2">
      <w:pPr>
        <w:ind w:left="1418" w:firstLine="0"/>
        <w:rPr>
          <w:lang w:val="en-US"/>
        </w:rPr>
      </w:pPr>
      <w:r>
        <w:rPr>
          <w:lang w:val="en-US"/>
        </w:rPr>
        <w:t>[ {} , {} ]</w:t>
      </w:r>
    </w:p>
    <w:p w14:paraId="42EB55D6" w14:textId="77777777" w:rsidR="00376139" w:rsidRPr="00C969D2" w:rsidRDefault="00376139" w:rsidP="00C969D2">
      <w:pPr>
        <w:ind w:left="1418" w:firstLine="0"/>
        <w:rPr>
          <w:lang w:val="en-US"/>
        </w:rPr>
      </w:pPr>
    </w:p>
    <w:p w14:paraId="5948B8CD" w14:textId="77777777" w:rsidR="00C969D2" w:rsidRDefault="00C969D2" w:rsidP="00C969D2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Объекты массивов</w:t>
      </w:r>
    </w:p>
    <w:p w14:paraId="55E663F1" w14:textId="77777777" w:rsidR="0020766F" w:rsidRDefault="0020766F" w:rsidP="0020766F">
      <w:pPr>
        <w:ind w:left="567"/>
        <w:rPr>
          <w:lang w:val="en-US"/>
        </w:rPr>
      </w:pPr>
      <w:r>
        <w:rPr>
          <w:lang w:val="en-US"/>
        </w:rPr>
        <w:t>{</w:t>
      </w:r>
      <w:r w:rsidR="000A5A9F">
        <w:rPr>
          <w:lang w:val="en-US"/>
        </w:rPr>
        <w:t xml:space="preserve"> </w:t>
      </w:r>
      <w:r>
        <w:rPr>
          <w:lang w:val="en-US"/>
        </w:rPr>
        <w:t>arr</w:t>
      </w:r>
      <w:r w:rsidR="003758E4">
        <w:rPr>
          <w:lang w:val="en-US"/>
        </w:rPr>
        <w:t>ay</w:t>
      </w:r>
      <w:r>
        <w:rPr>
          <w:lang w:val="en-US"/>
        </w:rPr>
        <w:t>: []</w:t>
      </w:r>
      <w:r w:rsidR="002C1F69">
        <w:rPr>
          <w:lang w:val="en-US"/>
        </w:rPr>
        <w:t xml:space="preserve"> </w:t>
      </w:r>
      <w:r>
        <w:rPr>
          <w:lang w:val="en-US"/>
        </w:rPr>
        <w:t>}</w:t>
      </w:r>
    </w:p>
    <w:p w14:paraId="0294FBBB" w14:textId="77777777" w:rsidR="00376139" w:rsidRDefault="00376139" w:rsidP="0020766F">
      <w:pPr>
        <w:ind w:left="567"/>
        <w:rPr>
          <w:lang w:val="en-US"/>
        </w:rPr>
      </w:pPr>
    </w:p>
    <w:p w14:paraId="2889ECFB" w14:textId="77777777" w:rsidR="00376139" w:rsidRPr="00376139" w:rsidRDefault="00376139" w:rsidP="00376139">
      <w:pPr>
        <w:pStyle w:val="a9"/>
        <w:numPr>
          <w:ilvl w:val="0"/>
          <w:numId w:val="14"/>
        </w:numPr>
        <w:rPr>
          <w:lang w:val="en-US"/>
        </w:rPr>
      </w:pPr>
      <w:r>
        <w:rPr>
          <w:lang w:val="ru-RU"/>
        </w:rPr>
        <w:t>Объект с функцией</w:t>
      </w:r>
    </w:p>
    <w:p w14:paraId="4E552DEE" w14:textId="77777777" w:rsidR="00EB65C2" w:rsidRDefault="00376139" w:rsidP="00376139">
      <w:pPr>
        <w:pStyle w:val="a9"/>
        <w:ind w:left="1571" w:firstLine="0"/>
        <w:rPr>
          <w:lang w:val="en-US"/>
        </w:rPr>
      </w:pPr>
      <w:r>
        <w:rPr>
          <w:lang w:val="en-US"/>
        </w:rPr>
        <w:t xml:space="preserve">{ </w:t>
      </w:r>
    </w:p>
    <w:p w14:paraId="34CFDEA6" w14:textId="77777777" w:rsidR="00EB65C2" w:rsidRDefault="00D22034" w:rsidP="00D22034">
      <w:pPr>
        <w:pStyle w:val="a9"/>
        <w:ind w:left="2127" w:firstLine="0"/>
        <w:rPr>
          <w:lang w:val="en-US"/>
        </w:rPr>
      </w:pPr>
      <w:r>
        <w:rPr>
          <w:lang w:val="en-US"/>
        </w:rPr>
        <w:t>f</w:t>
      </w:r>
      <w:r w:rsidR="00EB65C2">
        <w:rPr>
          <w:lang w:val="en-US"/>
        </w:rPr>
        <w:t>ans () {</w:t>
      </w:r>
    </w:p>
    <w:p w14:paraId="259D6252" w14:textId="77777777" w:rsidR="00EB65C2" w:rsidRDefault="00EB65C2" w:rsidP="00A7231E">
      <w:pPr>
        <w:pStyle w:val="a9"/>
        <w:ind w:left="2127" w:firstLine="709"/>
        <w:rPr>
          <w:lang w:val="en-US"/>
        </w:rPr>
      </w:pPr>
      <w:r>
        <w:rPr>
          <w:lang w:val="en-US"/>
        </w:rPr>
        <w:t>…</w:t>
      </w:r>
    </w:p>
    <w:p w14:paraId="21D1995D" w14:textId="77777777" w:rsidR="00EB65C2" w:rsidRPr="00EB65C2" w:rsidRDefault="00EB65C2" w:rsidP="00D22034">
      <w:pPr>
        <w:pStyle w:val="a9"/>
        <w:ind w:left="2127" w:firstLine="0"/>
        <w:rPr>
          <w:lang w:val="en-US"/>
        </w:rPr>
      </w:pPr>
      <w:r w:rsidRPr="00EB65C2">
        <w:rPr>
          <w:lang w:val="en-US"/>
        </w:rPr>
        <w:t>}</w:t>
      </w:r>
      <w:r>
        <w:rPr>
          <w:lang w:val="en-US"/>
        </w:rPr>
        <w:t>,</w:t>
      </w:r>
    </w:p>
    <w:p w14:paraId="00F559C2" w14:textId="77777777" w:rsidR="00CE101F" w:rsidRDefault="00376139" w:rsidP="00CE101F">
      <w:pPr>
        <w:pStyle w:val="a9"/>
        <w:ind w:left="1571" w:firstLine="556"/>
        <w:rPr>
          <w:lang w:val="en-US"/>
        </w:rPr>
      </w:pPr>
      <w:r>
        <w:rPr>
          <w:lang w:val="en-US"/>
        </w:rPr>
        <w:t>function: fun = () =&gt; {</w:t>
      </w:r>
    </w:p>
    <w:p w14:paraId="5F811A34" w14:textId="77777777" w:rsidR="00CE101F" w:rsidRDefault="00CE101F" w:rsidP="00A7231E">
      <w:pPr>
        <w:pStyle w:val="a9"/>
        <w:ind w:left="2280" w:firstLine="556"/>
        <w:rPr>
          <w:lang w:val="en-US"/>
        </w:rPr>
      </w:pPr>
      <w:r>
        <w:rPr>
          <w:lang w:val="en-US"/>
        </w:rPr>
        <w:t>…</w:t>
      </w:r>
    </w:p>
    <w:p w14:paraId="76D7159B" w14:textId="77777777" w:rsidR="00CE101F" w:rsidRDefault="00376139" w:rsidP="00CE101F">
      <w:pPr>
        <w:pStyle w:val="a9"/>
        <w:ind w:left="1571" w:firstLine="556"/>
        <w:rPr>
          <w:lang w:val="en-US"/>
        </w:rPr>
      </w:pPr>
      <w:r>
        <w:rPr>
          <w:lang w:val="en-US"/>
        </w:rPr>
        <w:t>}</w:t>
      </w:r>
      <w:r w:rsidR="002C1F69">
        <w:rPr>
          <w:lang w:val="en-US"/>
        </w:rPr>
        <w:t xml:space="preserve"> </w:t>
      </w:r>
    </w:p>
    <w:p w14:paraId="3464C303" w14:textId="77777777" w:rsidR="00EB65C2" w:rsidRPr="00E806AB" w:rsidRDefault="002C1F69" w:rsidP="00E806AB">
      <w:pPr>
        <w:pStyle w:val="a9"/>
        <w:ind w:left="1571" w:firstLine="0"/>
        <w:rPr>
          <w:lang w:val="en-US"/>
        </w:rPr>
      </w:pPr>
      <w:r>
        <w:rPr>
          <w:lang w:val="en-US"/>
        </w:rPr>
        <w:t>}</w:t>
      </w:r>
    </w:p>
    <w:p w14:paraId="189A0C8E" w14:textId="77777777" w:rsidR="000A214F" w:rsidRDefault="00011C85" w:rsidP="00FA41FE">
      <w:pPr>
        <w:pStyle w:val="2"/>
        <w:rPr>
          <w:lang w:val="ru-RU"/>
        </w:rPr>
      </w:pPr>
      <w:bookmarkStart w:id="18" w:name="_Toc39304091"/>
      <w:r w:rsidRPr="004B3E65">
        <w:rPr>
          <w:lang w:val="ru-RU"/>
        </w:rPr>
        <w:lastRenderedPageBreak/>
        <w:t>Качество кода</w:t>
      </w:r>
      <w:bookmarkEnd w:id="18"/>
    </w:p>
    <w:p w14:paraId="68E05B7B" w14:textId="77777777" w:rsidR="00FA41FE" w:rsidRPr="00BD0DD3" w:rsidRDefault="00FA41FE" w:rsidP="00FA41FE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Использование</w:t>
      </w:r>
      <w:r w:rsidR="00CE354F" w:rsidRPr="00D720C0">
        <w:rPr>
          <w:lang w:val="ru-RU"/>
        </w:rPr>
        <w:t xml:space="preserve"> </w:t>
      </w:r>
      <w:r w:rsidR="00CE354F">
        <w:rPr>
          <w:lang w:val="ru-RU"/>
        </w:rPr>
        <w:t>строгого режима</w:t>
      </w:r>
      <w:r>
        <w:rPr>
          <w:lang w:val="ru-RU"/>
        </w:rPr>
        <w:t xml:space="preserve"> </w:t>
      </w:r>
      <w:r w:rsidRPr="00D720C0">
        <w:rPr>
          <w:lang w:val="ru-RU"/>
        </w:rPr>
        <w:t>“</w:t>
      </w:r>
      <w:r>
        <w:rPr>
          <w:lang w:val="en-US"/>
        </w:rPr>
        <w:t>use</w:t>
      </w:r>
      <w:r w:rsidRPr="00D720C0">
        <w:rPr>
          <w:lang w:val="ru-RU"/>
        </w:rPr>
        <w:t xml:space="preserve"> </w:t>
      </w:r>
      <w:r>
        <w:rPr>
          <w:lang w:val="en-US"/>
        </w:rPr>
        <w:t>strict</w:t>
      </w:r>
      <w:r w:rsidRPr="00D720C0">
        <w:rPr>
          <w:lang w:val="ru-RU"/>
        </w:rPr>
        <w:t>”</w:t>
      </w:r>
    </w:p>
    <w:p w14:paraId="02226ADC" w14:textId="77777777" w:rsidR="00BD0DD3" w:rsidRDefault="00BD0DD3" w:rsidP="00FA41FE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Разделение бизнес логики и </w:t>
      </w:r>
      <w:r w:rsidR="00BF57F6">
        <w:rPr>
          <w:lang w:val="ru-RU"/>
        </w:rPr>
        <w:t>интерфейса</w:t>
      </w:r>
    </w:p>
    <w:p w14:paraId="7D6A1FFB" w14:textId="77777777" w:rsidR="00BF57F6" w:rsidRPr="00FA41FE" w:rsidRDefault="00BF57F6" w:rsidP="00FA41FE">
      <w:pPr>
        <w:pStyle w:val="a9"/>
        <w:numPr>
          <w:ilvl w:val="0"/>
          <w:numId w:val="14"/>
        </w:numPr>
        <w:rPr>
          <w:lang w:val="ru-RU"/>
        </w:rPr>
      </w:pPr>
      <w:r>
        <w:rPr>
          <w:lang w:val="ru-RU"/>
        </w:rPr>
        <w:t>Использование методов массивов</w:t>
      </w:r>
    </w:p>
    <w:p w14:paraId="6B59EAE0" w14:textId="77777777" w:rsidR="00011C85" w:rsidRDefault="00011C85" w:rsidP="00FD5E44">
      <w:pPr>
        <w:pStyle w:val="1"/>
        <w:rPr>
          <w:lang w:val="ru-RU"/>
        </w:rPr>
      </w:pPr>
      <w:bookmarkStart w:id="19" w:name="_Toc39304092"/>
      <w:r>
        <w:rPr>
          <w:lang w:val="ru-RU"/>
        </w:rPr>
        <w:lastRenderedPageBreak/>
        <w:t>Объекты</w:t>
      </w:r>
      <w:r>
        <w:rPr>
          <w:lang w:val="en-US"/>
        </w:rPr>
        <w:t xml:space="preserve">: </w:t>
      </w:r>
      <w:r>
        <w:rPr>
          <w:lang w:val="ru-RU"/>
        </w:rPr>
        <w:t>основы</w:t>
      </w:r>
      <w:bookmarkEnd w:id="19"/>
    </w:p>
    <w:p w14:paraId="73948C88" w14:textId="77777777" w:rsidR="00011C85" w:rsidRDefault="00011C85" w:rsidP="00FD5E44">
      <w:pPr>
        <w:pStyle w:val="1"/>
        <w:rPr>
          <w:lang w:val="ru-RU"/>
        </w:rPr>
      </w:pPr>
      <w:bookmarkStart w:id="20" w:name="_Toc39304093"/>
      <w:r>
        <w:rPr>
          <w:lang w:val="ru-RU"/>
        </w:rPr>
        <w:lastRenderedPageBreak/>
        <w:t>Типы данных</w:t>
      </w:r>
      <w:bookmarkEnd w:id="20"/>
    </w:p>
    <w:p w14:paraId="24E032AC" w14:textId="77777777" w:rsidR="00011C85" w:rsidRDefault="00011C85" w:rsidP="00FD5E44">
      <w:pPr>
        <w:pStyle w:val="1"/>
        <w:rPr>
          <w:lang w:val="ru-RU"/>
        </w:rPr>
      </w:pPr>
      <w:bookmarkStart w:id="21" w:name="_Toc39304094"/>
      <w:r>
        <w:rPr>
          <w:lang w:val="ru-RU"/>
        </w:rPr>
        <w:lastRenderedPageBreak/>
        <w:t>Продвинутая работа с функциями</w:t>
      </w:r>
      <w:bookmarkEnd w:id="21"/>
    </w:p>
    <w:p w14:paraId="4804AE4D" w14:textId="77777777" w:rsidR="00011C85" w:rsidRDefault="00011C85" w:rsidP="00FD5E44">
      <w:pPr>
        <w:pStyle w:val="1"/>
        <w:rPr>
          <w:lang w:val="ru-RU"/>
        </w:rPr>
      </w:pPr>
      <w:bookmarkStart w:id="22" w:name="_Toc39304095"/>
      <w:r>
        <w:rPr>
          <w:lang w:val="ru-RU"/>
        </w:rPr>
        <w:lastRenderedPageBreak/>
        <w:t>Свойства</w:t>
      </w:r>
      <w:r w:rsidR="00054E5E">
        <w:rPr>
          <w:lang w:val="en-US"/>
        </w:rPr>
        <w:t xml:space="preserve"> </w:t>
      </w:r>
      <w:r w:rsidR="00054E5E">
        <w:rPr>
          <w:lang w:val="ru-RU"/>
        </w:rPr>
        <w:t>объекта</w:t>
      </w:r>
      <w:r w:rsidR="00054E5E">
        <w:rPr>
          <w:lang w:val="en-US"/>
        </w:rPr>
        <w:t>,</w:t>
      </w:r>
      <w:r w:rsidR="00054E5E">
        <w:rPr>
          <w:lang w:val="ru-RU"/>
        </w:rPr>
        <w:t xml:space="preserve"> их конфигурация</w:t>
      </w:r>
      <w:bookmarkEnd w:id="22"/>
    </w:p>
    <w:p w14:paraId="769F9430" w14:textId="77777777" w:rsidR="00054E5E" w:rsidRDefault="00054E5E" w:rsidP="00FD5E44">
      <w:pPr>
        <w:pStyle w:val="1"/>
        <w:rPr>
          <w:lang w:val="ru-RU"/>
        </w:rPr>
      </w:pPr>
      <w:bookmarkStart w:id="23" w:name="_Toc39304096"/>
      <w:r>
        <w:rPr>
          <w:lang w:val="ru-RU"/>
        </w:rPr>
        <w:lastRenderedPageBreak/>
        <w:t>Прототипы, наследование</w:t>
      </w:r>
      <w:bookmarkEnd w:id="23"/>
    </w:p>
    <w:p w14:paraId="6304FBEF" w14:textId="77777777" w:rsidR="00054E5E" w:rsidRDefault="00054E5E" w:rsidP="00FD5E44">
      <w:pPr>
        <w:pStyle w:val="1"/>
        <w:rPr>
          <w:lang w:val="ru-RU"/>
        </w:rPr>
      </w:pPr>
      <w:bookmarkStart w:id="24" w:name="_Toc39304097"/>
      <w:r>
        <w:rPr>
          <w:lang w:val="ru-RU"/>
        </w:rPr>
        <w:lastRenderedPageBreak/>
        <w:t>Классы</w:t>
      </w:r>
      <w:bookmarkEnd w:id="24"/>
    </w:p>
    <w:p w14:paraId="5141DB76" w14:textId="77777777" w:rsidR="00054E5E" w:rsidRDefault="00054E5E" w:rsidP="00FD5E44">
      <w:pPr>
        <w:pStyle w:val="1"/>
        <w:rPr>
          <w:lang w:val="ru-RU"/>
        </w:rPr>
      </w:pPr>
      <w:bookmarkStart w:id="25" w:name="_Toc39304098"/>
      <w:r>
        <w:rPr>
          <w:lang w:val="ru-RU"/>
        </w:rPr>
        <w:lastRenderedPageBreak/>
        <w:t>Обработка ошибок</w:t>
      </w:r>
      <w:bookmarkEnd w:id="25"/>
    </w:p>
    <w:p w14:paraId="668D1D53" w14:textId="77777777" w:rsidR="00FD5E44" w:rsidRDefault="00054E5E" w:rsidP="00FD5E44">
      <w:pPr>
        <w:pStyle w:val="1"/>
        <w:rPr>
          <w:lang w:val="en-US"/>
        </w:rPr>
      </w:pPr>
      <w:bookmarkStart w:id="26" w:name="_Toc39304099"/>
      <w:r>
        <w:rPr>
          <w:lang w:val="ru-RU"/>
        </w:rPr>
        <w:lastRenderedPageBreak/>
        <w:t>Промисы</w:t>
      </w:r>
      <w:r>
        <w:rPr>
          <w:lang w:val="en-US"/>
        </w:rPr>
        <w:t xml:space="preserve">, </w:t>
      </w:r>
      <w:r w:rsidR="00FD5E44">
        <w:rPr>
          <w:lang w:val="en-US"/>
        </w:rPr>
        <w:t>async / await</w:t>
      </w:r>
      <w:bookmarkEnd w:id="26"/>
    </w:p>
    <w:p w14:paraId="4EAAE2BA" w14:textId="77777777" w:rsidR="00FD5E44" w:rsidRDefault="00FD5E44" w:rsidP="00FD5E44">
      <w:pPr>
        <w:pStyle w:val="1"/>
        <w:rPr>
          <w:lang w:val="ru-RU"/>
        </w:rPr>
      </w:pPr>
      <w:bookmarkStart w:id="27" w:name="_Toc39304100"/>
      <w:r>
        <w:rPr>
          <w:lang w:val="ru-RU"/>
        </w:rPr>
        <w:lastRenderedPageBreak/>
        <w:t>Генираторы, продвинутая итерация</w:t>
      </w:r>
      <w:bookmarkEnd w:id="27"/>
    </w:p>
    <w:p w14:paraId="0CC8D0CA" w14:textId="77777777" w:rsidR="00FD5E44" w:rsidRDefault="00FD5E44" w:rsidP="00FD5E44">
      <w:pPr>
        <w:pStyle w:val="1"/>
        <w:rPr>
          <w:lang w:val="ru-RU"/>
        </w:rPr>
      </w:pPr>
      <w:bookmarkStart w:id="28" w:name="_Toc39304101"/>
      <w:r>
        <w:rPr>
          <w:lang w:val="ru-RU"/>
        </w:rPr>
        <w:lastRenderedPageBreak/>
        <w:t>Модули</w:t>
      </w:r>
      <w:bookmarkEnd w:id="28"/>
    </w:p>
    <w:p w14:paraId="0EFE9959" w14:textId="77777777" w:rsidR="00FD5E44" w:rsidRDefault="00FD5E44" w:rsidP="00FD5E44">
      <w:pPr>
        <w:pStyle w:val="1"/>
        <w:rPr>
          <w:lang w:val="ru-RU"/>
        </w:rPr>
      </w:pPr>
      <w:bookmarkStart w:id="29" w:name="_Toc39304102"/>
      <w:r>
        <w:rPr>
          <w:lang w:val="ru-RU"/>
        </w:rPr>
        <w:lastRenderedPageBreak/>
        <w:t>Дополнительно</w:t>
      </w:r>
      <w:bookmarkEnd w:id="29"/>
    </w:p>
    <w:p w14:paraId="584D9524" w14:textId="77777777" w:rsidR="00FD5E44" w:rsidRDefault="00FD5E44" w:rsidP="00FD5E44">
      <w:pPr>
        <w:rPr>
          <w:lang w:val="ru-RU"/>
        </w:rPr>
      </w:pPr>
    </w:p>
    <w:p w14:paraId="335F6D8E" w14:textId="77777777" w:rsidR="00FD5E44" w:rsidRDefault="00FD5E44" w:rsidP="00FD5E44">
      <w:pPr>
        <w:rPr>
          <w:lang w:val="ru-RU"/>
        </w:rPr>
      </w:pPr>
    </w:p>
    <w:p w14:paraId="6EFAB481" w14:textId="77777777" w:rsidR="00FD5E44" w:rsidRPr="00FD5E44" w:rsidRDefault="00FD5E44" w:rsidP="00FD5E44">
      <w:pPr>
        <w:rPr>
          <w:lang w:val="ru-RU"/>
        </w:rPr>
      </w:pPr>
    </w:p>
    <w:sectPr w:rsidR="00FD5E44" w:rsidRPr="00FD5E44" w:rsidSect="00A36DAF">
      <w:headerReference w:type="default" r:id="rId11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8F209" w14:textId="77777777" w:rsidR="0097484F" w:rsidRDefault="0097484F" w:rsidP="00FD5E44">
      <w:pPr>
        <w:spacing w:after="0"/>
      </w:pPr>
      <w:r>
        <w:separator/>
      </w:r>
    </w:p>
  </w:endnote>
  <w:endnote w:type="continuationSeparator" w:id="0">
    <w:p w14:paraId="72A3C6C7" w14:textId="77777777" w:rsidR="0097484F" w:rsidRDefault="0097484F" w:rsidP="00FD5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E4541" w14:textId="77777777" w:rsidR="0097484F" w:rsidRDefault="0097484F" w:rsidP="00FD5E44">
      <w:pPr>
        <w:spacing w:after="0"/>
      </w:pPr>
      <w:r>
        <w:separator/>
      </w:r>
    </w:p>
  </w:footnote>
  <w:footnote w:type="continuationSeparator" w:id="0">
    <w:p w14:paraId="616EB40D" w14:textId="77777777" w:rsidR="0097484F" w:rsidRDefault="0097484F" w:rsidP="00FD5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422156"/>
      <w:docPartObj>
        <w:docPartGallery w:val="Page Numbers (Top of Page)"/>
        <w:docPartUnique/>
      </w:docPartObj>
    </w:sdtPr>
    <w:sdtEndPr/>
    <w:sdtContent>
      <w:p w14:paraId="164C7D63" w14:textId="77777777" w:rsidR="00E8782A" w:rsidRDefault="00E8782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730E51" w14:textId="77777777" w:rsidR="00E8782A" w:rsidRDefault="00E878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4083"/>
    <w:multiLevelType w:val="multilevel"/>
    <w:tmpl w:val="178CDB92"/>
    <w:lvl w:ilvl="0">
      <w:start w:val="1"/>
      <w:numFmt w:val="decimal"/>
      <w:pStyle w:val="1"/>
      <w:lvlText w:val="%1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720" w:firstLine="13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46200"/>
    <w:multiLevelType w:val="hybridMultilevel"/>
    <w:tmpl w:val="BD9219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80CBF"/>
    <w:multiLevelType w:val="hybridMultilevel"/>
    <w:tmpl w:val="47DAE6B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821A2D"/>
    <w:multiLevelType w:val="hybridMultilevel"/>
    <w:tmpl w:val="CDE69A5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E449B7"/>
    <w:multiLevelType w:val="multilevel"/>
    <w:tmpl w:val="0A3AC3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7590970"/>
    <w:multiLevelType w:val="hybridMultilevel"/>
    <w:tmpl w:val="A0463DF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7A628B"/>
    <w:multiLevelType w:val="hybridMultilevel"/>
    <w:tmpl w:val="874CD3B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A40208"/>
    <w:multiLevelType w:val="hybridMultilevel"/>
    <w:tmpl w:val="FF920DA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A4063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7135B3"/>
    <w:multiLevelType w:val="hybridMultilevel"/>
    <w:tmpl w:val="8DA227E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56677E"/>
    <w:multiLevelType w:val="multilevel"/>
    <w:tmpl w:val="5DB8DBCC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F025DCF"/>
    <w:multiLevelType w:val="hybridMultilevel"/>
    <w:tmpl w:val="1B18C47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27E1D45"/>
    <w:multiLevelType w:val="multilevel"/>
    <w:tmpl w:val="18B88F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21"/>
        </w:tabs>
        <w:ind w:left="720" w:firstLine="13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681DB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2"/>
    <w:rsid w:val="00011C85"/>
    <w:rsid w:val="00033504"/>
    <w:rsid w:val="00054E5E"/>
    <w:rsid w:val="000A214F"/>
    <w:rsid w:val="000A2E2E"/>
    <w:rsid w:val="000A5908"/>
    <w:rsid w:val="000A5A9F"/>
    <w:rsid w:val="000C1DDA"/>
    <w:rsid w:val="00163E00"/>
    <w:rsid w:val="001B4A60"/>
    <w:rsid w:val="001C1920"/>
    <w:rsid w:val="001D2935"/>
    <w:rsid w:val="0020766F"/>
    <w:rsid w:val="00290CAA"/>
    <w:rsid w:val="002B0546"/>
    <w:rsid w:val="002C1F69"/>
    <w:rsid w:val="002F0567"/>
    <w:rsid w:val="002F0C35"/>
    <w:rsid w:val="00346597"/>
    <w:rsid w:val="00361860"/>
    <w:rsid w:val="003758E4"/>
    <w:rsid w:val="00376139"/>
    <w:rsid w:val="00397CCE"/>
    <w:rsid w:val="003A6F20"/>
    <w:rsid w:val="003B56EB"/>
    <w:rsid w:val="003F12A2"/>
    <w:rsid w:val="0041095B"/>
    <w:rsid w:val="00432780"/>
    <w:rsid w:val="00455EFE"/>
    <w:rsid w:val="00457C66"/>
    <w:rsid w:val="004B3E65"/>
    <w:rsid w:val="00522EC6"/>
    <w:rsid w:val="00540797"/>
    <w:rsid w:val="00545B95"/>
    <w:rsid w:val="005839F2"/>
    <w:rsid w:val="005E5C3A"/>
    <w:rsid w:val="00615943"/>
    <w:rsid w:val="00632DDC"/>
    <w:rsid w:val="00657AAC"/>
    <w:rsid w:val="00681471"/>
    <w:rsid w:val="0068750B"/>
    <w:rsid w:val="006A509D"/>
    <w:rsid w:val="006B40AA"/>
    <w:rsid w:val="006F3C26"/>
    <w:rsid w:val="00710FAD"/>
    <w:rsid w:val="00745A52"/>
    <w:rsid w:val="007E1A22"/>
    <w:rsid w:val="0080724D"/>
    <w:rsid w:val="00816253"/>
    <w:rsid w:val="00847CC4"/>
    <w:rsid w:val="008619D6"/>
    <w:rsid w:val="00886270"/>
    <w:rsid w:val="008D7E66"/>
    <w:rsid w:val="008E2402"/>
    <w:rsid w:val="00915E8C"/>
    <w:rsid w:val="009208BC"/>
    <w:rsid w:val="0095489E"/>
    <w:rsid w:val="0097484F"/>
    <w:rsid w:val="009D0EE5"/>
    <w:rsid w:val="009D333C"/>
    <w:rsid w:val="009D74E2"/>
    <w:rsid w:val="009F2E12"/>
    <w:rsid w:val="00A0072A"/>
    <w:rsid w:val="00A02738"/>
    <w:rsid w:val="00A0649B"/>
    <w:rsid w:val="00A36DAF"/>
    <w:rsid w:val="00A47643"/>
    <w:rsid w:val="00A71FE6"/>
    <w:rsid w:val="00A7231E"/>
    <w:rsid w:val="00AC09B3"/>
    <w:rsid w:val="00AD419F"/>
    <w:rsid w:val="00AF6849"/>
    <w:rsid w:val="00AF7495"/>
    <w:rsid w:val="00B20C94"/>
    <w:rsid w:val="00B9487A"/>
    <w:rsid w:val="00BC2317"/>
    <w:rsid w:val="00BD0DD3"/>
    <w:rsid w:val="00BF57F6"/>
    <w:rsid w:val="00C31B7C"/>
    <w:rsid w:val="00C35EAE"/>
    <w:rsid w:val="00C448BB"/>
    <w:rsid w:val="00C86A97"/>
    <w:rsid w:val="00C907C7"/>
    <w:rsid w:val="00C969D2"/>
    <w:rsid w:val="00CB6DCD"/>
    <w:rsid w:val="00CE101F"/>
    <w:rsid w:val="00CE354F"/>
    <w:rsid w:val="00CE6CC5"/>
    <w:rsid w:val="00D07C36"/>
    <w:rsid w:val="00D147B4"/>
    <w:rsid w:val="00D21F42"/>
    <w:rsid w:val="00D22034"/>
    <w:rsid w:val="00D476DA"/>
    <w:rsid w:val="00D720C0"/>
    <w:rsid w:val="00DA1153"/>
    <w:rsid w:val="00DB6640"/>
    <w:rsid w:val="00DD74BA"/>
    <w:rsid w:val="00DE1940"/>
    <w:rsid w:val="00DE5E4F"/>
    <w:rsid w:val="00E04875"/>
    <w:rsid w:val="00E264A1"/>
    <w:rsid w:val="00E378DA"/>
    <w:rsid w:val="00E56963"/>
    <w:rsid w:val="00E806AB"/>
    <w:rsid w:val="00E8782A"/>
    <w:rsid w:val="00EB65C2"/>
    <w:rsid w:val="00EE6AF9"/>
    <w:rsid w:val="00F12091"/>
    <w:rsid w:val="00F2392B"/>
    <w:rsid w:val="00F36129"/>
    <w:rsid w:val="00F73D31"/>
    <w:rsid w:val="00FA41FE"/>
    <w:rsid w:val="00FD5E44"/>
    <w:rsid w:val="00FE6E24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A938"/>
  <w15:chartTrackingRefBased/>
  <w15:docId w15:val="{A96ED2A5-D24B-42CF-8C50-9F37F19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253"/>
    <w:pPr>
      <w:spacing w:after="40" w:line="360" w:lineRule="auto"/>
      <w:ind w:firstLine="851"/>
    </w:pPr>
    <w:rPr>
      <w:sz w:val="28"/>
    </w:rPr>
  </w:style>
  <w:style w:type="paragraph" w:styleId="1">
    <w:name w:val="heading 1"/>
    <w:next w:val="2"/>
    <w:link w:val="10"/>
    <w:uiPriority w:val="9"/>
    <w:qFormat/>
    <w:rsid w:val="00D476DA"/>
    <w:pPr>
      <w:keepNext/>
      <w:keepLines/>
      <w:pageBreakBefore/>
      <w:numPr>
        <w:numId w:val="12"/>
      </w:numPr>
      <w:spacing w:after="60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455EFE"/>
    <w:pPr>
      <w:keepNext/>
      <w:keepLines/>
      <w:numPr>
        <w:ilvl w:val="1"/>
        <w:numId w:val="12"/>
      </w:numPr>
      <w:spacing w:before="600" w:after="60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011C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76D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55E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D5E4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D5E44"/>
  </w:style>
  <w:style w:type="paragraph" w:styleId="a7">
    <w:name w:val="footer"/>
    <w:basedOn w:val="a"/>
    <w:link w:val="a8"/>
    <w:uiPriority w:val="99"/>
    <w:unhideWhenUsed/>
    <w:rsid w:val="00FD5E4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D5E44"/>
  </w:style>
  <w:style w:type="paragraph" w:styleId="a9">
    <w:name w:val="List Paragraph"/>
    <w:basedOn w:val="a"/>
    <w:uiPriority w:val="34"/>
    <w:rsid w:val="00657AAC"/>
    <w:pPr>
      <w:ind w:left="720"/>
      <w:contextualSpacing/>
    </w:pPr>
  </w:style>
  <w:style w:type="paragraph" w:styleId="aa">
    <w:name w:val="No Spacing"/>
    <w:uiPriority w:val="1"/>
    <w:rsid w:val="000A214F"/>
    <w:pPr>
      <w:spacing w:after="0" w:line="240" w:lineRule="auto"/>
      <w:ind w:firstLine="851"/>
    </w:pPr>
    <w:rPr>
      <w:sz w:val="28"/>
    </w:rPr>
  </w:style>
  <w:style w:type="character" w:styleId="ab">
    <w:name w:val="Hyperlink"/>
    <w:basedOn w:val="a0"/>
    <w:uiPriority w:val="99"/>
    <w:unhideWhenUsed/>
    <w:rsid w:val="002B0546"/>
    <w:rPr>
      <w:color w:val="0000FF"/>
      <w:u w:val="single"/>
    </w:rPr>
  </w:style>
  <w:style w:type="paragraph" w:styleId="ac">
    <w:name w:val="TOC Heading"/>
    <w:next w:val="a"/>
    <w:uiPriority w:val="39"/>
    <w:unhideWhenUsed/>
    <w:qFormat/>
    <w:rsid w:val="00A36DAF"/>
    <w:pPr>
      <w:spacing w:before="240"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615943"/>
    <w:pPr>
      <w:spacing w:after="100" w:line="259" w:lineRule="auto"/>
      <w:ind w:left="220" w:firstLine="0"/>
    </w:pPr>
    <w:rPr>
      <w:rFonts w:eastAsiaTheme="minorEastAsia" w:cs="Times New Roman"/>
      <w:sz w:val="2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15943"/>
    <w:pPr>
      <w:spacing w:after="100" w:line="259" w:lineRule="auto"/>
      <w:ind w:firstLine="0"/>
    </w:pPr>
    <w:rPr>
      <w:rFonts w:eastAsiaTheme="minorEastAsia" w:cs="Times New Roman"/>
      <w:sz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615943"/>
    <w:pPr>
      <w:spacing w:after="100" w:line="259" w:lineRule="auto"/>
      <w:ind w:left="440" w:firstLine="0"/>
    </w:pPr>
    <w:rPr>
      <w:rFonts w:eastAsiaTheme="minorEastAsia" w:cs="Times New Roman"/>
      <w:sz w:val="22"/>
      <w:lang w:eastAsia="uk-UA"/>
    </w:rPr>
  </w:style>
  <w:style w:type="paragraph" w:customStyle="1" w:styleId="12">
    <w:name w:val="Стиль1"/>
    <w:link w:val="13"/>
    <w:rsid w:val="00A36DAF"/>
    <w:pPr>
      <w:jc w:val="center"/>
    </w:pPr>
    <w:rPr>
      <w:rFonts w:ascii="Arial" w:hAnsi="Arial" w:cs="Arial"/>
      <w:noProof/>
      <w:color w:val="695D46"/>
      <w:bdr w:val="none" w:sz="0" w:space="0" w:color="auto" w:frame="1"/>
    </w:rPr>
  </w:style>
  <w:style w:type="paragraph" w:styleId="HTML">
    <w:name w:val="HTML Preformatted"/>
    <w:basedOn w:val="a"/>
    <w:link w:val="HTML0"/>
    <w:uiPriority w:val="99"/>
    <w:semiHidden/>
    <w:unhideWhenUsed/>
    <w:rsid w:val="0054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3">
    <w:name w:val="Стиль1 Знак"/>
    <w:basedOn w:val="a0"/>
    <w:link w:val="12"/>
    <w:rsid w:val="00A36DAF"/>
    <w:rPr>
      <w:rFonts w:ascii="Arial" w:hAnsi="Arial" w:cs="Arial"/>
      <w:noProof/>
      <w:color w:val="695D46"/>
      <w:bdr w:val="none" w:sz="0" w:space="0" w:color="auto" w:frame="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79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d">
    <w:name w:val="Код"/>
    <w:link w:val="ae"/>
    <w:qFormat/>
    <w:rsid w:val="00C31B7C"/>
    <w:pPr>
      <w:shd w:val="clear" w:color="auto" w:fill="FFFFFF"/>
      <w:ind w:left="1418"/>
    </w:pPr>
    <w:rPr>
      <w:rFonts w:ascii="Courier New" w:eastAsia="Times New Roman" w:hAnsi="Courier New" w:cs="Courier New"/>
      <w:sz w:val="18"/>
      <w:szCs w:val="20"/>
      <w:lang w:val="en-US" w:eastAsia="uk-UA"/>
    </w:rPr>
  </w:style>
  <w:style w:type="character" w:customStyle="1" w:styleId="ae">
    <w:name w:val="Код Знак"/>
    <w:basedOn w:val="HTML0"/>
    <w:link w:val="ad"/>
    <w:rsid w:val="00C31B7C"/>
    <w:rPr>
      <w:rFonts w:ascii="Courier New" w:eastAsia="Times New Roman" w:hAnsi="Courier New" w:cs="Courier New"/>
      <w:sz w:val="18"/>
      <w:szCs w:val="20"/>
      <w:shd w:val="clear" w:color="auto" w:fill="FFFFFF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data-typ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r\OneDrive\&#1044;&#1086;&#1082;&#1091;&#1084;&#1077;&#1085;&#1090;&#1099;\&#1053;&#1072;&#1089;&#1090;&#1088;&#1072;&#1080;&#1074;&#1072;&#1077;&#1084;&#1099;&#1077;%20&#1096;&#1072;&#1073;&#1083;&#1086;&#1085;&#1099;%20Office\&#1055;&#1083;&#1072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F2A2-470C-4C23-9FDD-DD69AACF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План.dotx</Template>
  <TotalTime>5</TotalTime>
  <Pages>21</Pages>
  <Words>4094</Words>
  <Characters>2334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</dc:creator>
  <cp:keywords/>
  <dc:description/>
  <cp:lastModifiedBy>Орлов Александр</cp:lastModifiedBy>
  <cp:revision>2</cp:revision>
  <dcterms:created xsi:type="dcterms:W3CDTF">2020-05-05T09:28:00Z</dcterms:created>
  <dcterms:modified xsi:type="dcterms:W3CDTF">2020-05-09T17:05:00Z</dcterms:modified>
</cp:coreProperties>
</file>